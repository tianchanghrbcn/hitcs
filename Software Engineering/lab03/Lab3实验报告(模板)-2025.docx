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0EB6309" w14:textId="77777777" w:rsidR="00CD1928" w:rsidRPr="000F6CAD" w:rsidRDefault="00CD1928">
      <w:pPr>
        <w:jc w:val="center"/>
        <w:rPr>
          <w:rFonts w:eastAsia="KaiTi_GB2312"/>
          <w:b/>
          <w:sz w:val="36"/>
          <w:szCs w:val="36"/>
        </w:rPr>
      </w:pPr>
    </w:p>
    <w:p w14:paraId="21431D39" w14:textId="77777777" w:rsidR="00CD1928" w:rsidRPr="000F6CAD" w:rsidRDefault="00CD1928">
      <w:pPr>
        <w:jc w:val="center"/>
        <w:rPr>
          <w:rFonts w:eastAsia="KaiTi_GB2312"/>
          <w:b/>
          <w:sz w:val="36"/>
          <w:szCs w:val="36"/>
        </w:rPr>
      </w:pPr>
    </w:p>
    <w:p w14:paraId="26C4DC17" w14:textId="7EED9888" w:rsidR="003279D7" w:rsidRDefault="009E2BF2" w:rsidP="003279D7">
      <w:pPr>
        <w:jc w:val="center"/>
      </w:pPr>
      <w:r w:rsidRPr="00AC441C">
        <w:rPr>
          <w:noProof/>
        </w:rPr>
        <w:drawing>
          <wp:inline distT="0" distB="0" distL="0" distR="0" wp14:anchorId="00D86E2E" wp14:editId="507DA346">
            <wp:extent cx="4392295" cy="1178560"/>
            <wp:effectExtent l="0" t="0" r="0" b="0"/>
            <wp:docPr id="1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23A9" w14:textId="77777777" w:rsidR="003279D7" w:rsidRDefault="003279D7" w:rsidP="003279D7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</w:t>
      </w:r>
      <w:r w:rsidR="002B7104">
        <w:rPr>
          <w:b/>
          <w:sz w:val="56"/>
          <w:szCs w:val="56"/>
        </w:rPr>
        <w:t>5</w:t>
      </w:r>
      <w:r>
        <w:rPr>
          <w:rFonts w:hint="eastAsia"/>
          <w:b/>
          <w:sz w:val="56"/>
          <w:szCs w:val="56"/>
        </w:rPr>
        <w:t>年春季学期</w:t>
      </w:r>
      <w:r>
        <w:rPr>
          <w:b/>
          <w:sz w:val="56"/>
          <w:szCs w:val="56"/>
        </w:rPr>
        <w:br/>
      </w:r>
      <w:r>
        <w:rPr>
          <w:rFonts w:hint="eastAsia"/>
          <w:b/>
          <w:sz w:val="56"/>
          <w:szCs w:val="56"/>
        </w:rPr>
        <w:t>计算学部《软件工程》课程</w:t>
      </w:r>
    </w:p>
    <w:p w14:paraId="43310B45" w14:textId="77777777" w:rsidR="003279D7" w:rsidRDefault="003279D7" w:rsidP="003279D7">
      <w:pPr>
        <w:jc w:val="center"/>
      </w:pPr>
    </w:p>
    <w:p w14:paraId="4B8A4017" w14:textId="77777777" w:rsidR="003279D7" w:rsidRDefault="003279D7" w:rsidP="003279D7">
      <w:pPr>
        <w:jc w:val="center"/>
      </w:pPr>
    </w:p>
    <w:p w14:paraId="11C98D06" w14:textId="77777777" w:rsidR="003279D7" w:rsidRDefault="003279D7" w:rsidP="003279D7">
      <w:pPr>
        <w:jc w:val="center"/>
      </w:pPr>
      <w:r>
        <w:rPr>
          <w:rFonts w:hint="eastAsia"/>
          <w:b/>
          <w:sz w:val="56"/>
          <w:szCs w:val="56"/>
        </w:rPr>
        <w:t>实验报告</w:t>
      </w:r>
    </w:p>
    <w:p w14:paraId="7C33CA69" w14:textId="77777777" w:rsidR="003279D7" w:rsidRDefault="003279D7" w:rsidP="003279D7">
      <w:pPr>
        <w:jc w:val="center"/>
      </w:pPr>
    </w:p>
    <w:p w14:paraId="69E916ED" w14:textId="77777777" w:rsidR="00CD1928" w:rsidRPr="000F6CAD" w:rsidRDefault="003279D7" w:rsidP="003279D7">
      <w:pPr>
        <w:jc w:val="center"/>
      </w:pPr>
      <w:r>
        <w:rPr>
          <w:b/>
          <w:sz w:val="56"/>
          <w:szCs w:val="56"/>
        </w:rPr>
        <w:t xml:space="preserve">Lab3 </w:t>
      </w:r>
      <w:r>
        <w:rPr>
          <w:rFonts w:hint="eastAsia"/>
          <w:b/>
          <w:sz w:val="56"/>
          <w:szCs w:val="56"/>
        </w:rPr>
        <w:t>代码评审与单元测试</w:t>
      </w:r>
      <w:r>
        <w:rPr>
          <w:b/>
          <w:sz w:val="56"/>
          <w:szCs w:val="56"/>
        </w:rPr>
        <w:br/>
      </w:r>
    </w:p>
    <w:p w14:paraId="2E217ACF" w14:textId="77777777" w:rsidR="00CD1928" w:rsidRPr="000F6CAD" w:rsidRDefault="00CD1928"/>
    <w:p w14:paraId="55712293" w14:textId="77777777" w:rsidR="00CD1928" w:rsidRPr="000F6CAD" w:rsidRDefault="00CD1928"/>
    <w:p w14:paraId="70485743" w14:textId="77777777" w:rsidR="00CD1928" w:rsidRPr="000F6CAD" w:rsidRDefault="00CD1928"/>
    <w:p w14:paraId="22489AD4" w14:textId="77777777" w:rsidR="00491356" w:rsidRPr="000F6CAD" w:rsidRDefault="00491356"/>
    <w:p w14:paraId="566889A9" w14:textId="77777777" w:rsidR="00491356" w:rsidRPr="000F6CAD" w:rsidRDefault="00491356"/>
    <w:p w14:paraId="0375FFA6" w14:textId="77777777" w:rsidR="00CD1928" w:rsidRPr="000F6CAD" w:rsidRDefault="00CD1928"/>
    <w:p w14:paraId="60DD4251" w14:textId="77777777" w:rsidR="00CD1928" w:rsidRPr="000F6CAD" w:rsidRDefault="00CD1928"/>
    <w:p w14:paraId="2346146A" w14:textId="77777777" w:rsidR="00CD1928" w:rsidRPr="000F6CAD" w:rsidRDefault="00CD192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1595"/>
        <w:gridCol w:w="4387"/>
      </w:tblGrid>
      <w:tr w:rsidR="00491356" w:rsidRPr="000F6CAD" w14:paraId="0FD6CBC2" w14:textId="77777777" w:rsidTr="00491356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EB11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CCBC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BA0ECE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0F6CAD" w14:paraId="5D79D58B" w14:textId="77777777" w:rsidTr="00491356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7990" w14:textId="77777777" w:rsidR="00491356" w:rsidRPr="000F6CAD" w:rsidRDefault="00491356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9F9" w14:textId="77777777" w:rsidR="00491356" w:rsidRPr="000F6CAD" w:rsidRDefault="00491356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CD3512" w14:textId="77777777" w:rsidR="00491356" w:rsidRPr="000F6CAD" w:rsidRDefault="00A510CF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0F6CAD">
              <w:rPr>
                <w:sz w:val="24"/>
                <w:szCs w:val="28"/>
              </w:rPr>
              <w:t>Email/</w:t>
            </w:r>
            <w:r w:rsidRPr="000F6CAD">
              <w:rPr>
                <w:sz w:val="24"/>
                <w:szCs w:val="28"/>
              </w:rPr>
              <w:t>手机号码</w:t>
            </w:r>
          </w:p>
        </w:tc>
      </w:tr>
    </w:tbl>
    <w:p w14:paraId="260225D1" w14:textId="77777777" w:rsidR="00CD1928" w:rsidRPr="000F6CAD" w:rsidRDefault="00CD1928"/>
    <w:p w14:paraId="3B71811E" w14:textId="77777777" w:rsidR="00CD1928" w:rsidRPr="000F6CAD" w:rsidRDefault="00CD1928"/>
    <w:p w14:paraId="0C732C9A" w14:textId="77777777" w:rsidR="00CD1928" w:rsidRPr="000F6CAD" w:rsidRDefault="00CD1928"/>
    <w:p w14:paraId="3982B51C" w14:textId="77777777" w:rsidR="00CD1928" w:rsidRPr="000F6CAD" w:rsidRDefault="00CD1928">
      <w:pPr>
        <w:sectPr w:rsidR="00CD1928" w:rsidRPr="000F6CAD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66AD09B" w14:textId="77777777" w:rsidR="00CD1928" w:rsidRPr="000F6CAD" w:rsidRDefault="00CD1928">
      <w:pPr>
        <w:jc w:val="center"/>
        <w:rPr>
          <w:rFonts w:eastAsia="SimHei"/>
          <w:b/>
          <w:sz w:val="28"/>
          <w:szCs w:val="28"/>
        </w:rPr>
      </w:pPr>
      <w:bookmarkStart w:id="0" w:name="_Toc258511372"/>
      <w:r w:rsidRPr="000F6CAD">
        <w:rPr>
          <w:rFonts w:eastAsia="SimHei"/>
          <w:b/>
          <w:sz w:val="28"/>
          <w:szCs w:val="28"/>
        </w:rPr>
        <w:lastRenderedPageBreak/>
        <w:t>目</w:t>
      </w:r>
      <w:r w:rsidRPr="000F6CAD">
        <w:rPr>
          <w:rFonts w:eastAsia="SimHei"/>
          <w:b/>
          <w:sz w:val="28"/>
          <w:szCs w:val="28"/>
        </w:rPr>
        <w:t xml:space="preserve">  </w:t>
      </w:r>
      <w:r w:rsidRPr="000F6CAD">
        <w:rPr>
          <w:rFonts w:eastAsia="SimHei"/>
          <w:b/>
          <w:sz w:val="28"/>
          <w:szCs w:val="28"/>
        </w:rPr>
        <w:t>录</w:t>
      </w:r>
      <w:bookmarkEnd w:id="0"/>
    </w:p>
    <w:p w14:paraId="2AD1B78E" w14:textId="77777777" w:rsidR="00E97B8E" w:rsidRPr="00CA1E33" w:rsidRDefault="00CD1928">
      <w:pPr>
        <w:pStyle w:val="11"/>
        <w:rPr>
          <w:rFonts w:ascii="DengXian" w:eastAsia="DengXian" w:hAnsi="DengXian"/>
          <w:noProof/>
          <w:szCs w:val="22"/>
        </w:rPr>
      </w:pPr>
      <w:r w:rsidRPr="000F6CAD">
        <w:rPr>
          <w:color w:val="FF0000"/>
        </w:rPr>
        <w:fldChar w:fldCharType="begin"/>
      </w:r>
      <w:r w:rsidRPr="000F6CAD">
        <w:rPr>
          <w:color w:val="FF0000"/>
        </w:rPr>
        <w:instrText xml:space="preserve"> TOC \o "1-4" \h \z \u </w:instrText>
      </w:r>
      <w:r w:rsidRPr="000F6CAD">
        <w:rPr>
          <w:color w:val="FF0000"/>
        </w:rPr>
        <w:fldChar w:fldCharType="separate"/>
      </w:r>
      <w:hyperlink w:anchor="_Toc168176490" w:history="1">
        <w:r w:rsidR="00E97B8E" w:rsidRPr="00DA646B">
          <w:rPr>
            <w:rStyle w:val="a4"/>
            <w:noProof/>
          </w:rPr>
          <w:t>1</w:t>
        </w:r>
        <w:r w:rsidR="00E97B8E" w:rsidRPr="00CA1E33">
          <w:rPr>
            <w:rFonts w:ascii="DengXian" w:eastAsia="DengXian" w:hAnsi="DengXian"/>
            <w:noProof/>
            <w:szCs w:val="22"/>
          </w:rPr>
          <w:tab/>
        </w:r>
        <w:r w:rsidR="00E97B8E" w:rsidRPr="00DA646B">
          <w:rPr>
            <w:rStyle w:val="a4"/>
            <w:noProof/>
          </w:rPr>
          <w:t>实验要求</w:t>
        </w:r>
        <w:r w:rsidR="00E97B8E">
          <w:rPr>
            <w:noProof/>
            <w:webHidden/>
          </w:rPr>
          <w:tab/>
        </w:r>
        <w:r w:rsidR="00E97B8E">
          <w:rPr>
            <w:noProof/>
            <w:webHidden/>
          </w:rPr>
          <w:fldChar w:fldCharType="begin"/>
        </w:r>
        <w:r w:rsidR="00E97B8E">
          <w:rPr>
            <w:noProof/>
            <w:webHidden/>
          </w:rPr>
          <w:instrText xml:space="preserve"> PAGEREF _Toc168176490 \h </w:instrText>
        </w:r>
        <w:r w:rsidR="00E97B8E">
          <w:rPr>
            <w:noProof/>
            <w:webHidden/>
          </w:rPr>
        </w:r>
        <w:r w:rsidR="00E97B8E">
          <w:rPr>
            <w:noProof/>
            <w:webHidden/>
          </w:rPr>
          <w:fldChar w:fldCharType="separate"/>
        </w:r>
        <w:r w:rsidR="00E97B8E">
          <w:rPr>
            <w:noProof/>
            <w:webHidden/>
          </w:rPr>
          <w:t>1</w:t>
        </w:r>
        <w:r w:rsidR="00E97B8E">
          <w:rPr>
            <w:noProof/>
            <w:webHidden/>
          </w:rPr>
          <w:fldChar w:fldCharType="end"/>
        </w:r>
      </w:hyperlink>
    </w:p>
    <w:p w14:paraId="4A7B95FB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491" w:history="1">
        <w:r w:rsidRPr="00DA646B">
          <w:rPr>
            <w:rStyle w:val="a4"/>
            <w:noProof/>
          </w:rPr>
          <w:t>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在</w:t>
        </w:r>
        <w:r w:rsidRPr="00DA646B">
          <w:rPr>
            <w:rStyle w:val="a4"/>
            <w:noProof/>
          </w:rPr>
          <w:t>IDE</w:t>
        </w:r>
        <w:r w:rsidRPr="00DA646B">
          <w:rPr>
            <w:rStyle w:val="a4"/>
            <w:noProof/>
          </w:rPr>
          <w:t>中配置代码审查与分析工具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359E65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2" w:history="1">
        <w:r w:rsidRPr="00DA646B">
          <w:rPr>
            <w:rStyle w:val="a4"/>
            <w:noProof/>
          </w:rPr>
          <w:t>2.1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Checkstyle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0A44DB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3" w:history="1">
        <w:r w:rsidRPr="00DA646B">
          <w:rPr>
            <w:rStyle w:val="a4"/>
            <w:noProof/>
          </w:rPr>
          <w:t>2.2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SpotBugs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0804B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4" w:history="1">
        <w:r w:rsidRPr="00DA646B">
          <w:rPr>
            <w:rStyle w:val="a4"/>
            <w:noProof/>
          </w:rPr>
          <w:t>2.3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EclEmma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469BF4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5" w:history="1">
        <w:r w:rsidRPr="00DA646B">
          <w:rPr>
            <w:rStyle w:val="a4"/>
            <w:noProof/>
          </w:rPr>
          <w:t>2.4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D9D042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496" w:history="1">
        <w:r w:rsidRPr="00DA646B">
          <w:rPr>
            <w:rStyle w:val="a4"/>
            <w:noProof/>
          </w:rPr>
          <w:t>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Checkstyle</w:t>
        </w:r>
        <w:r w:rsidRPr="00DA646B">
          <w:rPr>
            <w:rStyle w:val="a4"/>
            <w:noProof/>
          </w:rPr>
          <w:t>所发现的代码问题清单及原因分析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174E1D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497" w:history="1">
        <w:r w:rsidRPr="00DA646B">
          <w:rPr>
            <w:rStyle w:val="a4"/>
            <w:noProof/>
          </w:rPr>
          <w:t>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SpotBugs</w:t>
        </w:r>
        <w:r w:rsidRPr="00DA646B">
          <w:rPr>
            <w:rStyle w:val="a4"/>
            <w:noProof/>
          </w:rPr>
          <w:t>所发现的代码问题清单及原因分析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1C9C16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498" w:history="1">
        <w:r w:rsidRPr="00DA646B">
          <w:rPr>
            <w:rStyle w:val="a4"/>
            <w:noProof/>
          </w:rPr>
          <w:t>5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针对</w:t>
        </w:r>
        <w:r w:rsidRPr="00DA646B">
          <w:rPr>
            <w:rStyle w:val="a4"/>
            <w:noProof/>
          </w:rPr>
          <w:t>Lab1</w:t>
        </w:r>
        <w:r w:rsidRPr="00DA646B">
          <w:rPr>
            <w:rStyle w:val="a4"/>
            <w:noProof/>
          </w:rPr>
          <w:t>的黑盒测试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9C9A88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499" w:history="1">
        <w:r w:rsidRPr="00DA646B">
          <w:rPr>
            <w:rStyle w:val="a4"/>
            <w:noProof/>
          </w:rPr>
          <w:t>5.1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所选的被测函数及其需求规约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E1497F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0" w:history="1">
        <w:r w:rsidRPr="00DA646B">
          <w:rPr>
            <w:rStyle w:val="a4"/>
            <w:noProof/>
          </w:rPr>
          <w:t>5.2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等价类划分结果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CD4ACD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1" w:history="1">
        <w:r w:rsidRPr="00DA646B">
          <w:rPr>
            <w:rStyle w:val="a4"/>
            <w:noProof/>
          </w:rPr>
          <w:t>5.3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BB871F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2" w:history="1">
        <w:r w:rsidRPr="00DA646B">
          <w:rPr>
            <w:rStyle w:val="a4"/>
            <w:noProof/>
          </w:rPr>
          <w:t>5.4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B726D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3" w:history="1">
        <w:r w:rsidRPr="00DA646B">
          <w:rPr>
            <w:rStyle w:val="a4"/>
            <w:noProof/>
          </w:rPr>
          <w:t>5.5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181FD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4" w:history="1">
        <w:r w:rsidRPr="00DA646B">
          <w:rPr>
            <w:rStyle w:val="a4"/>
            <w:noProof/>
          </w:rPr>
          <w:t>5.6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未通过测试的原因分析及代码修改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048ED8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505" w:history="1">
        <w:r w:rsidRPr="00DA646B">
          <w:rPr>
            <w:rStyle w:val="a4"/>
            <w:noProof/>
          </w:rPr>
          <w:t>6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针对</w:t>
        </w:r>
        <w:r w:rsidRPr="00DA646B">
          <w:rPr>
            <w:rStyle w:val="a4"/>
            <w:noProof/>
          </w:rPr>
          <w:t>Lab1</w:t>
        </w:r>
        <w:r w:rsidRPr="00DA646B">
          <w:rPr>
            <w:rStyle w:val="a4"/>
            <w:noProof/>
          </w:rPr>
          <w:t>的白盒测试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8B655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6" w:history="1">
        <w:r w:rsidRPr="00DA646B">
          <w:rPr>
            <w:rStyle w:val="a4"/>
            <w:noProof/>
          </w:rPr>
          <w:t>6.1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所选的被测函数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A7A7C1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7" w:history="1">
        <w:r w:rsidRPr="00DA646B">
          <w:rPr>
            <w:rStyle w:val="a4"/>
            <w:noProof/>
          </w:rPr>
          <w:t>6.2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程序流程图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B7EE5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8" w:history="1">
        <w:r w:rsidRPr="00DA646B">
          <w:rPr>
            <w:rStyle w:val="a4"/>
            <w:noProof/>
          </w:rPr>
          <w:t>6.3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控制流图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9FBA42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09" w:history="1">
        <w:r w:rsidRPr="00DA646B">
          <w:rPr>
            <w:rStyle w:val="a4"/>
            <w:noProof/>
          </w:rPr>
          <w:t>6.4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圈复杂度计算与基本路径识别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B9501E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0" w:history="1">
        <w:r w:rsidRPr="00DA646B">
          <w:rPr>
            <w:rStyle w:val="a4"/>
            <w:noProof/>
          </w:rPr>
          <w:t>6.5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35614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1" w:history="1">
        <w:r w:rsidRPr="00DA646B">
          <w:rPr>
            <w:rStyle w:val="a4"/>
            <w:noProof/>
          </w:rPr>
          <w:t>6.6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4A2C88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2" w:history="1">
        <w:r w:rsidRPr="00DA646B">
          <w:rPr>
            <w:rStyle w:val="a4"/>
            <w:noProof/>
          </w:rPr>
          <w:t>6.7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JUnit</w:t>
        </w:r>
        <w:r w:rsidRPr="00DA646B">
          <w:rPr>
            <w:rStyle w:val="a4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9B537E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3" w:history="1">
        <w:r w:rsidRPr="00DA646B">
          <w:rPr>
            <w:rStyle w:val="a4"/>
            <w:noProof/>
          </w:rPr>
          <w:t>6.8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代码覆盖度分析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DEECCE" w14:textId="77777777" w:rsidR="00E97B8E" w:rsidRPr="00CA1E33" w:rsidRDefault="00E97B8E">
      <w:pPr>
        <w:pStyle w:val="21"/>
        <w:tabs>
          <w:tab w:val="left" w:pos="1260"/>
          <w:tab w:val="right" w:leader="dot" w:pos="8296"/>
        </w:tabs>
        <w:rPr>
          <w:rFonts w:ascii="DengXian" w:eastAsia="DengXian" w:hAnsi="DengXian"/>
          <w:noProof/>
          <w:szCs w:val="22"/>
        </w:rPr>
      </w:pPr>
      <w:hyperlink w:anchor="_Toc168176514" w:history="1">
        <w:r w:rsidRPr="00DA646B">
          <w:rPr>
            <w:rStyle w:val="a4"/>
            <w:noProof/>
          </w:rPr>
          <w:t>6.9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未通过测试的原因分析及代码修改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2F611F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515" w:history="1">
        <w:r w:rsidRPr="00DA646B">
          <w:rPr>
            <w:rStyle w:val="a4"/>
            <w:noProof/>
          </w:rPr>
          <w:t>7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计划与实际进度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DA446" w14:textId="77777777" w:rsidR="00E97B8E" w:rsidRPr="00CA1E33" w:rsidRDefault="00E97B8E">
      <w:pPr>
        <w:pStyle w:val="11"/>
        <w:rPr>
          <w:rFonts w:ascii="DengXian" w:eastAsia="DengXian" w:hAnsi="DengXian"/>
          <w:noProof/>
          <w:szCs w:val="22"/>
        </w:rPr>
      </w:pPr>
      <w:hyperlink w:anchor="_Toc168176516" w:history="1">
        <w:r w:rsidRPr="00DA646B">
          <w:rPr>
            <w:rStyle w:val="a4"/>
            <w:noProof/>
          </w:rPr>
          <w:t>8</w:t>
        </w:r>
        <w:r w:rsidRPr="00CA1E33">
          <w:rPr>
            <w:rFonts w:ascii="DengXian" w:eastAsia="DengXian" w:hAnsi="DengXian"/>
            <w:noProof/>
            <w:szCs w:val="22"/>
          </w:rPr>
          <w:tab/>
        </w:r>
        <w:r w:rsidRPr="00DA646B">
          <w:rPr>
            <w:rStyle w:val="a4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_Toc168176516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83EC3E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</w:rPr>
        <w:fldChar w:fldCharType="end"/>
      </w:r>
    </w:p>
    <w:p w14:paraId="080AE610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  <w:highlight w:val="yellow"/>
        </w:rPr>
        <w:t>[</w:t>
      </w:r>
      <w:r w:rsidRPr="000F6CAD">
        <w:rPr>
          <w:color w:val="FF0000"/>
          <w:highlight w:val="yellow"/>
        </w:rPr>
        <w:t>文档全部完成之后，请更新上述区域</w:t>
      </w:r>
      <w:r w:rsidRPr="000F6CAD">
        <w:rPr>
          <w:color w:val="FF0000"/>
          <w:highlight w:val="yellow"/>
        </w:rPr>
        <w:t>]</w:t>
      </w:r>
    </w:p>
    <w:p w14:paraId="252897A1" w14:textId="77777777" w:rsidR="00CD1928" w:rsidRPr="000F6CAD" w:rsidRDefault="00CD1928"/>
    <w:p w14:paraId="214DCE96" w14:textId="77777777" w:rsidR="00CD1928" w:rsidRPr="000F6CAD" w:rsidRDefault="00CD1928">
      <w:pPr>
        <w:sectPr w:rsidR="00CD1928" w:rsidRPr="000F6CA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0FB14D4" w14:textId="77777777" w:rsidR="00AB66D5" w:rsidRDefault="00AB66D5" w:rsidP="00AB66D5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" w:name="_Toc258511502"/>
      <w:bookmarkStart w:id="2" w:name="_Toc387749641"/>
      <w:bookmarkStart w:id="3" w:name="_Toc387752290"/>
      <w:bookmarkStart w:id="4" w:name="_Toc168176490"/>
      <w:r>
        <w:rPr>
          <w:rFonts w:hint="eastAsia"/>
          <w:sz w:val="32"/>
          <w:szCs w:val="32"/>
          <w:lang w:eastAsia="zh-CN"/>
        </w:rPr>
        <w:lastRenderedPageBreak/>
        <w:t>实验要求</w:t>
      </w:r>
      <w:bookmarkEnd w:id="2"/>
      <w:bookmarkEnd w:id="3"/>
      <w:bookmarkEnd w:id="4"/>
    </w:p>
    <w:p w14:paraId="7B5AD5AA" w14:textId="77777777" w:rsidR="00AB66D5" w:rsidRPr="00CF7AF4" w:rsidRDefault="00AB66D5" w:rsidP="00AB66D5">
      <w:pPr>
        <w:ind w:leftChars="200" w:left="420"/>
        <w:rPr>
          <w:rFonts w:hint="eastAsia"/>
          <w:lang w:val="x-none"/>
        </w:rPr>
      </w:pPr>
      <w:r>
        <w:rPr>
          <w:rFonts w:hint="eastAsia"/>
          <w:lang w:val="x-none"/>
        </w:rPr>
        <w:t>简要复述实验手册中要求达到的实验目标与过程。</w:t>
      </w:r>
    </w:p>
    <w:p w14:paraId="66C3D3FD" w14:textId="77777777" w:rsidR="006B02F0" w:rsidRDefault="00685769" w:rsidP="00DA14B3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5" w:name="_Toc168176491"/>
      <w:r>
        <w:rPr>
          <w:rFonts w:hint="eastAsia"/>
          <w:sz w:val="32"/>
          <w:szCs w:val="32"/>
          <w:lang w:eastAsia="zh-CN"/>
        </w:rPr>
        <w:t>在</w:t>
      </w:r>
      <w:proofErr w:type="spellStart"/>
      <w:r w:rsidR="003279D7">
        <w:rPr>
          <w:rFonts w:hint="eastAsia"/>
          <w:sz w:val="32"/>
          <w:szCs w:val="32"/>
          <w:lang w:eastAsia="zh-CN"/>
        </w:rPr>
        <w:t>IDE</w:t>
      </w:r>
      <w:r>
        <w:rPr>
          <w:rFonts w:hint="eastAsia"/>
          <w:sz w:val="32"/>
          <w:szCs w:val="32"/>
          <w:lang w:eastAsia="zh-CN"/>
        </w:rPr>
        <w:t>中配置代码审查与分析工具</w:t>
      </w:r>
      <w:bookmarkEnd w:id="5"/>
      <w:proofErr w:type="spellEnd"/>
    </w:p>
    <w:p w14:paraId="01A88D38" w14:textId="77777777" w:rsidR="00B15FF3" w:rsidRPr="00C62E11" w:rsidRDefault="007603E4" w:rsidP="003279D7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简要描述</w:t>
      </w:r>
      <w:r w:rsidR="00B15FF3">
        <w:rPr>
          <w:rFonts w:hint="eastAsia"/>
          <w:lang w:val="x-none"/>
        </w:rPr>
        <w:t>在</w:t>
      </w:r>
      <w:proofErr w:type="spellStart"/>
      <w:r w:rsidR="003279D7">
        <w:rPr>
          <w:rFonts w:hint="eastAsia"/>
          <w:lang w:val="x-none"/>
        </w:rPr>
        <w:t>IDE</w:t>
      </w:r>
      <w:r w:rsidR="00B15FF3">
        <w:rPr>
          <w:rFonts w:hint="eastAsia"/>
          <w:lang w:val="x-none"/>
        </w:rPr>
        <w:t>中</w:t>
      </w:r>
      <w:r>
        <w:rPr>
          <w:rFonts w:hint="eastAsia"/>
          <w:lang w:val="x-none"/>
        </w:rPr>
        <w:t>安装和</w:t>
      </w:r>
      <w:r w:rsidR="00B15FF3">
        <w:rPr>
          <w:rFonts w:hint="eastAsia"/>
          <w:lang w:val="x-none"/>
        </w:rPr>
        <w:t>配置</w:t>
      </w:r>
      <w:r w:rsidR="006216F4" w:rsidRPr="006216F4">
        <w:rPr>
          <w:lang w:val="x-none"/>
        </w:rPr>
        <w:t>Checkstyle</w:t>
      </w:r>
      <w:proofErr w:type="spellEnd"/>
      <w:r w:rsidR="006216F4" w:rsidRPr="006216F4">
        <w:rPr>
          <w:rFonts w:hint="eastAsia"/>
          <w:lang w:val="x-none"/>
        </w:rPr>
        <w:t>、</w:t>
      </w:r>
      <w:proofErr w:type="spellStart"/>
      <w:r w:rsidR="003279D7">
        <w:rPr>
          <w:rFonts w:hint="eastAsia"/>
          <w:lang w:val="x-none"/>
        </w:rPr>
        <w:t>Spot</w:t>
      </w:r>
      <w:r w:rsidR="003279D7">
        <w:rPr>
          <w:lang w:val="x-none"/>
        </w:rPr>
        <w:t>B</w:t>
      </w:r>
      <w:r w:rsidR="006216F4" w:rsidRPr="006216F4">
        <w:rPr>
          <w:rFonts w:hint="eastAsia"/>
          <w:lang w:val="x-none"/>
        </w:rPr>
        <w:t>ugs</w:t>
      </w:r>
      <w:proofErr w:type="spellEnd"/>
      <w:r w:rsidR="003279D7">
        <w:rPr>
          <w:rFonts w:hint="eastAsia"/>
          <w:lang w:val="x-none"/>
        </w:rPr>
        <w:t>、</w:t>
      </w:r>
      <w:proofErr w:type="spellStart"/>
      <w:r w:rsidRPr="007603E4">
        <w:rPr>
          <w:lang w:val="x-none"/>
        </w:rPr>
        <w:t>EclEmma</w:t>
      </w:r>
      <w:proofErr w:type="spellEnd"/>
      <w:r w:rsidR="003279D7">
        <w:rPr>
          <w:rFonts w:hint="eastAsia"/>
          <w:lang w:val="x-none"/>
        </w:rPr>
        <w:t>、</w:t>
      </w:r>
      <w:proofErr w:type="spellStart"/>
      <w:r w:rsidR="003279D7">
        <w:rPr>
          <w:rFonts w:hint="eastAsia"/>
          <w:lang w:val="x-none"/>
        </w:rPr>
        <w:t>JUnit</w:t>
      </w:r>
      <w:r w:rsidR="003279D7">
        <w:rPr>
          <w:rFonts w:hint="eastAsia"/>
          <w:lang w:val="x-none"/>
        </w:rPr>
        <w:t>等插件</w:t>
      </w:r>
      <w:r>
        <w:rPr>
          <w:rFonts w:hint="eastAsia"/>
          <w:lang w:val="x-none"/>
        </w:rPr>
        <w:t>或</w:t>
      </w:r>
      <w:r>
        <w:rPr>
          <w:rFonts w:hint="eastAsia"/>
          <w:lang w:val="x-none"/>
        </w:rPr>
        <w:t>IDE</w:t>
      </w:r>
      <w:r>
        <w:rPr>
          <w:rFonts w:hint="eastAsia"/>
          <w:lang w:val="x-none"/>
        </w:rPr>
        <w:t>自带插件的过程</w:t>
      </w:r>
      <w:proofErr w:type="spellEnd"/>
      <w:r w:rsidR="00183606" w:rsidRPr="00183606">
        <w:rPr>
          <w:rFonts w:hint="eastAsia"/>
          <w:lang w:val="x-none"/>
        </w:rPr>
        <w:t>。</w:t>
      </w:r>
    </w:p>
    <w:p w14:paraId="3A3E5DEF" w14:textId="77777777" w:rsidR="00CE7587" w:rsidRDefault="00CE7587" w:rsidP="00CE7587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6" w:name="_Toc168176492"/>
      <w:proofErr w:type="spellStart"/>
      <w:r>
        <w:rPr>
          <w:rFonts w:ascii="Times New Roman" w:hint="eastAsia"/>
          <w:sz w:val="30"/>
          <w:szCs w:val="30"/>
          <w:lang w:eastAsia="zh-CN"/>
        </w:rPr>
        <w:t>Checkstyle</w:t>
      </w:r>
      <w:bookmarkEnd w:id="6"/>
      <w:proofErr w:type="spellEnd"/>
    </w:p>
    <w:p w14:paraId="05A66355" w14:textId="77777777" w:rsidR="00EE13B0" w:rsidRPr="00EE13B0" w:rsidRDefault="00EE13B0" w:rsidP="00EE13B0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可以利用插件中包含的基本配置（</w:t>
      </w:r>
      <w:r w:rsidR="00C90278">
        <w:rPr>
          <w:rFonts w:hint="eastAsia"/>
          <w:lang w:val="x-none"/>
        </w:rPr>
        <w:t>Sun</w:t>
      </w:r>
      <w:r w:rsidR="00C90278">
        <w:rPr>
          <w:lang w:val="x-none"/>
        </w:rPr>
        <w:t xml:space="preserve"> </w:t>
      </w:r>
      <w:r w:rsidR="00C90278">
        <w:rPr>
          <w:rFonts w:hint="eastAsia"/>
          <w:lang w:val="x-none"/>
        </w:rPr>
        <w:t>或</w:t>
      </w:r>
      <w:r w:rsidR="00C90278">
        <w:rPr>
          <w:rFonts w:hint="eastAsia"/>
          <w:lang w:val="x-none"/>
        </w:rPr>
        <w:t xml:space="preserve"> </w:t>
      </w:r>
      <w:r w:rsidR="003279D7">
        <w:rPr>
          <w:rFonts w:hint="eastAsia"/>
          <w:lang w:val="x-none"/>
        </w:rPr>
        <w:t>Google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），也可以自定义配置（可选）。</w:t>
      </w:r>
    </w:p>
    <w:p w14:paraId="5B3D7A16" w14:textId="77777777" w:rsidR="004D6C6C" w:rsidRPr="000F6CAD" w:rsidRDefault="003279D7" w:rsidP="004D6C6C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7" w:name="_Toc168176493"/>
      <w:proofErr w:type="spellStart"/>
      <w:r>
        <w:rPr>
          <w:rFonts w:ascii="Times New Roman" w:hint="eastAsia"/>
          <w:sz w:val="30"/>
          <w:szCs w:val="30"/>
          <w:lang w:eastAsia="zh-CN"/>
        </w:rPr>
        <w:t>SpotBugs</w:t>
      </w:r>
      <w:bookmarkEnd w:id="7"/>
      <w:proofErr w:type="spellEnd"/>
    </w:p>
    <w:p w14:paraId="60817F66" w14:textId="77777777" w:rsidR="004D6C6C" w:rsidRP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8" w:name="_Toc497233150"/>
      <w:bookmarkStart w:id="9" w:name="_Toc168176494"/>
      <w:proofErr w:type="spellStart"/>
      <w:r>
        <w:rPr>
          <w:rFonts w:ascii="Times New Roman" w:hint="eastAsia"/>
          <w:sz w:val="30"/>
          <w:szCs w:val="30"/>
          <w:lang w:eastAsia="zh-CN"/>
        </w:rPr>
        <w:t>EclEmma</w:t>
      </w:r>
      <w:bookmarkEnd w:id="8"/>
      <w:bookmarkEnd w:id="9"/>
      <w:proofErr w:type="spellEnd"/>
    </w:p>
    <w:p w14:paraId="63014AFD" w14:textId="77777777" w:rsidR="00C90930" w:rsidRPr="000F6CAD" w:rsidRDefault="003279D7" w:rsidP="00C90930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10" w:name="_Toc168176495"/>
      <w:r>
        <w:rPr>
          <w:rFonts w:ascii="Times New Roman" w:hAnsi="Times New Roman" w:hint="eastAsia"/>
          <w:sz w:val="30"/>
          <w:szCs w:val="30"/>
          <w:lang w:eastAsia="zh-CN"/>
        </w:rPr>
        <w:t>Junit</w:t>
      </w:r>
      <w:bookmarkEnd w:id="10"/>
    </w:p>
    <w:p w14:paraId="43A6AB12" w14:textId="77777777" w:rsidR="00CD1928" w:rsidRDefault="00F25830" w:rsidP="00DA14B3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1" w:name="_Toc168176496"/>
      <w:proofErr w:type="spellStart"/>
      <w:r>
        <w:rPr>
          <w:rFonts w:hint="eastAsia"/>
          <w:sz w:val="32"/>
          <w:szCs w:val="32"/>
          <w:lang w:eastAsia="zh-CN"/>
        </w:rPr>
        <w:t>Checkstyle</w:t>
      </w:r>
      <w:r>
        <w:rPr>
          <w:rFonts w:hint="eastAsia"/>
          <w:sz w:val="32"/>
          <w:szCs w:val="32"/>
          <w:lang w:eastAsia="zh-CN"/>
        </w:rPr>
        <w:t>所发现的代码问题清单及原因分析</w:t>
      </w:r>
      <w:bookmarkEnd w:id="11"/>
      <w:proofErr w:type="spellEnd"/>
    </w:p>
    <w:p w14:paraId="6BFD9F3D" w14:textId="77777777" w:rsidR="00BE6FBD" w:rsidRPr="00BE6FBD" w:rsidRDefault="00BE6FBD" w:rsidP="00026F0D">
      <w:pPr>
        <w:ind w:leftChars="200" w:left="420"/>
        <w:rPr>
          <w:rFonts w:hint="eastAsia"/>
          <w:lang w:val="x-none"/>
        </w:rPr>
      </w:pPr>
      <w:r>
        <w:rPr>
          <w:rFonts w:hint="eastAsia"/>
          <w:lang w:val="x-none"/>
        </w:rPr>
        <w:t>针对同种类型的问题，只需要列出一个</w:t>
      </w:r>
      <w:r w:rsidR="00A73CF9">
        <w:rPr>
          <w:rFonts w:hint="eastAsia"/>
          <w:lang w:val="x-none"/>
        </w:rPr>
        <w:t>典型代表</w:t>
      </w:r>
      <w:r>
        <w:rPr>
          <w:rFonts w:hint="eastAsia"/>
          <w:lang w:val="x-none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69"/>
        <w:gridCol w:w="1669"/>
        <w:gridCol w:w="1621"/>
        <w:gridCol w:w="1669"/>
      </w:tblGrid>
      <w:tr w:rsidR="00C62E81" w:rsidRPr="00B33270" w14:paraId="48674BE6" w14:textId="77777777" w:rsidTr="00B33270">
        <w:tc>
          <w:tcPr>
            <w:tcW w:w="1713" w:type="dxa"/>
          </w:tcPr>
          <w:p w14:paraId="7BD2CEDC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编号</w:t>
            </w:r>
          </w:p>
        </w:tc>
        <w:tc>
          <w:tcPr>
            <w:tcW w:w="1714" w:type="dxa"/>
          </w:tcPr>
          <w:p w14:paraId="6156B6BF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715" w:type="dxa"/>
          </w:tcPr>
          <w:p w14:paraId="56AD9BB8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类型</w:t>
            </w:r>
          </w:p>
        </w:tc>
        <w:tc>
          <w:tcPr>
            <w:tcW w:w="1665" w:type="dxa"/>
          </w:tcPr>
          <w:p w14:paraId="5D3BD5FB" w14:textId="77777777" w:rsidR="00C62E81" w:rsidRPr="00B33270" w:rsidRDefault="00C62E81" w:rsidP="00B33270">
            <w:pPr>
              <w:jc w:val="center"/>
              <w:rPr>
                <w:rFonts w:hint="eastAsia"/>
                <w:lang w:val="x-none"/>
              </w:rPr>
            </w:pPr>
            <w:r w:rsidRPr="00B33270">
              <w:rPr>
                <w:rFonts w:hint="eastAsia"/>
                <w:lang w:val="x-none"/>
              </w:rPr>
              <w:t>所在代码行号</w:t>
            </w:r>
          </w:p>
        </w:tc>
        <w:tc>
          <w:tcPr>
            <w:tcW w:w="1715" w:type="dxa"/>
          </w:tcPr>
          <w:p w14:paraId="5B8CECDA" w14:textId="77777777" w:rsidR="00C62E81" w:rsidRPr="00B33270" w:rsidRDefault="00C62E81" w:rsidP="00B33270">
            <w:pPr>
              <w:jc w:val="center"/>
              <w:rPr>
                <w:lang w:val="x-none"/>
              </w:rPr>
            </w:pPr>
            <w:r w:rsidRPr="00B33270">
              <w:rPr>
                <w:rFonts w:hint="eastAsia"/>
                <w:lang w:val="x-none"/>
              </w:rPr>
              <w:t>修改策略</w:t>
            </w:r>
          </w:p>
        </w:tc>
      </w:tr>
      <w:tr w:rsidR="00C62E81" w:rsidRPr="00B33270" w14:paraId="4F2D8885" w14:textId="77777777" w:rsidTr="00B33270">
        <w:tc>
          <w:tcPr>
            <w:tcW w:w="1713" w:type="dxa"/>
          </w:tcPr>
          <w:p w14:paraId="3DD79531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12833C17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4FA4F62D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0685028E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37BFABC5" w14:textId="77777777" w:rsidR="00C62E81" w:rsidRPr="00B33270" w:rsidRDefault="00C62E81" w:rsidP="00C62E81">
            <w:pPr>
              <w:rPr>
                <w:lang w:val="x-none"/>
              </w:rPr>
            </w:pPr>
          </w:p>
        </w:tc>
      </w:tr>
      <w:tr w:rsidR="00C62E81" w:rsidRPr="00B33270" w14:paraId="51F23541" w14:textId="77777777" w:rsidTr="00B33270">
        <w:tc>
          <w:tcPr>
            <w:tcW w:w="1713" w:type="dxa"/>
          </w:tcPr>
          <w:p w14:paraId="20DB3BFF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15996BC6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39C83F01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5225EC6B" w14:textId="77777777" w:rsidR="00C62E81" w:rsidRPr="00B33270" w:rsidRDefault="00C62E81" w:rsidP="00C62E81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13EBA3A9" w14:textId="77777777" w:rsidR="00C62E81" w:rsidRPr="00B33270" w:rsidRDefault="00C62E81" w:rsidP="00C62E81">
            <w:pPr>
              <w:rPr>
                <w:lang w:val="x-none"/>
              </w:rPr>
            </w:pPr>
          </w:p>
        </w:tc>
      </w:tr>
    </w:tbl>
    <w:p w14:paraId="53F1D48E" w14:textId="77777777" w:rsidR="00DD3BCD" w:rsidRDefault="003279D7" w:rsidP="00DD3BCD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2" w:name="_Toc168176497"/>
      <w:proofErr w:type="spellStart"/>
      <w:r>
        <w:rPr>
          <w:rFonts w:hint="eastAsia"/>
          <w:sz w:val="32"/>
          <w:szCs w:val="32"/>
          <w:lang w:eastAsia="zh-CN"/>
        </w:rPr>
        <w:t>SpotBugs</w:t>
      </w:r>
      <w:r>
        <w:rPr>
          <w:rFonts w:hint="eastAsia"/>
          <w:sz w:val="32"/>
          <w:szCs w:val="32"/>
          <w:lang w:eastAsia="zh-CN"/>
        </w:rPr>
        <w:t>所发现的代码问题清单及原因分析</w:t>
      </w:r>
      <w:bookmarkEnd w:id="12"/>
      <w:proofErr w:type="spellEnd"/>
    </w:p>
    <w:p w14:paraId="7F743289" w14:textId="77777777" w:rsidR="00A260EF" w:rsidRPr="002E2606" w:rsidRDefault="002E2606" w:rsidP="002E2606">
      <w:pPr>
        <w:ind w:leftChars="200" w:left="420"/>
        <w:rPr>
          <w:rFonts w:hint="eastAsia"/>
          <w:lang w:val="x-none"/>
        </w:rPr>
      </w:pPr>
      <w:r w:rsidRPr="002E2606">
        <w:rPr>
          <w:rFonts w:hint="eastAsia"/>
          <w:lang w:val="x-none"/>
        </w:rPr>
        <w:t>针对同种类型的问题，只需要列出一个典型代表即可。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69"/>
        <w:gridCol w:w="1669"/>
        <w:gridCol w:w="1621"/>
        <w:gridCol w:w="1669"/>
      </w:tblGrid>
      <w:tr w:rsidR="00C62E81" w:rsidRPr="00C62E81" w14:paraId="74047270" w14:textId="77777777" w:rsidTr="00C62E81">
        <w:tc>
          <w:tcPr>
            <w:tcW w:w="1713" w:type="dxa"/>
          </w:tcPr>
          <w:p w14:paraId="27C3A1A4" w14:textId="77777777" w:rsidR="00C62E81" w:rsidRPr="00C62E81" w:rsidRDefault="009436A1" w:rsidP="00C62E8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优先级</w:t>
            </w:r>
          </w:p>
        </w:tc>
        <w:tc>
          <w:tcPr>
            <w:tcW w:w="1714" w:type="dxa"/>
          </w:tcPr>
          <w:p w14:paraId="171CCB66" w14:textId="77777777" w:rsidR="00C62E81" w:rsidRPr="00C62E81" w:rsidRDefault="00C62E81" w:rsidP="00C62E81">
            <w:pPr>
              <w:jc w:val="center"/>
              <w:rPr>
                <w:lang w:val="x-none"/>
              </w:rPr>
            </w:pPr>
            <w:r w:rsidRPr="00C62E81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715" w:type="dxa"/>
          </w:tcPr>
          <w:p w14:paraId="46B3D215" w14:textId="77777777" w:rsidR="00C62E81" w:rsidRPr="00C62E81" w:rsidRDefault="009436A1" w:rsidP="00C62E8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违反的</w:t>
            </w:r>
            <w:proofErr w:type="gramStart"/>
            <w:r>
              <w:rPr>
                <w:rFonts w:hint="eastAsia"/>
                <w:lang w:val="x-none"/>
              </w:rPr>
              <w:t>规则集</w:t>
            </w:r>
            <w:proofErr w:type="gramEnd"/>
          </w:p>
        </w:tc>
        <w:tc>
          <w:tcPr>
            <w:tcW w:w="1665" w:type="dxa"/>
          </w:tcPr>
          <w:p w14:paraId="7B8F5B26" w14:textId="77777777" w:rsidR="00C62E81" w:rsidRPr="00C62E81" w:rsidRDefault="00C62E81" w:rsidP="00C62E81">
            <w:pPr>
              <w:jc w:val="center"/>
              <w:rPr>
                <w:rFonts w:hint="eastAsia"/>
                <w:lang w:val="x-none"/>
              </w:rPr>
            </w:pPr>
            <w:r w:rsidRPr="00C62E81">
              <w:rPr>
                <w:rFonts w:hint="eastAsia"/>
                <w:lang w:val="x-none"/>
              </w:rPr>
              <w:t>所在代码行号</w:t>
            </w:r>
          </w:p>
        </w:tc>
        <w:tc>
          <w:tcPr>
            <w:tcW w:w="1715" w:type="dxa"/>
          </w:tcPr>
          <w:p w14:paraId="45A8B3BF" w14:textId="77777777" w:rsidR="00C62E81" w:rsidRPr="00C62E81" w:rsidRDefault="00C62E81" w:rsidP="00C62E81">
            <w:pPr>
              <w:jc w:val="center"/>
              <w:rPr>
                <w:lang w:val="x-none"/>
              </w:rPr>
            </w:pPr>
            <w:r w:rsidRPr="00C62E81">
              <w:rPr>
                <w:rFonts w:hint="eastAsia"/>
                <w:lang w:val="x-none"/>
              </w:rPr>
              <w:t>修改策略</w:t>
            </w:r>
          </w:p>
        </w:tc>
      </w:tr>
      <w:tr w:rsidR="00C62E81" w:rsidRPr="00C62E81" w14:paraId="14EC403B" w14:textId="77777777" w:rsidTr="00C62E81">
        <w:tc>
          <w:tcPr>
            <w:tcW w:w="1713" w:type="dxa"/>
          </w:tcPr>
          <w:p w14:paraId="69A71A89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4AB1F0AE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276B272B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54CA5BEF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7235CC51" w14:textId="77777777" w:rsidR="00C62E81" w:rsidRPr="00C62E81" w:rsidRDefault="00C62E81" w:rsidP="00B33270">
            <w:pPr>
              <w:rPr>
                <w:lang w:val="x-none"/>
              </w:rPr>
            </w:pPr>
          </w:p>
        </w:tc>
      </w:tr>
      <w:tr w:rsidR="00C62E81" w:rsidRPr="00C62E81" w14:paraId="2649531D" w14:textId="77777777" w:rsidTr="00C62E81">
        <w:tc>
          <w:tcPr>
            <w:tcW w:w="1713" w:type="dxa"/>
          </w:tcPr>
          <w:p w14:paraId="4668D433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4" w:type="dxa"/>
          </w:tcPr>
          <w:p w14:paraId="3EA18E48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56DC2D42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665" w:type="dxa"/>
          </w:tcPr>
          <w:p w14:paraId="57C1134B" w14:textId="77777777" w:rsidR="00C62E81" w:rsidRPr="00C62E81" w:rsidRDefault="00C62E81" w:rsidP="00B33270">
            <w:pPr>
              <w:rPr>
                <w:lang w:val="x-none"/>
              </w:rPr>
            </w:pPr>
          </w:p>
        </w:tc>
        <w:tc>
          <w:tcPr>
            <w:tcW w:w="1715" w:type="dxa"/>
          </w:tcPr>
          <w:p w14:paraId="250E07AE" w14:textId="77777777" w:rsidR="00C62E81" w:rsidRPr="00C62E81" w:rsidRDefault="00C62E81" w:rsidP="00B33270">
            <w:pPr>
              <w:rPr>
                <w:lang w:val="x-none"/>
              </w:rPr>
            </w:pPr>
          </w:p>
        </w:tc>
      </w:tr>
    </w:tbl>
    <w:p w14:paraId="66063C26" w14:textId="77777777" w:rsidR="007603E4" w:rsidRDefault="007603E4" w:rsidP="007603E4">
      <w:bookmarkStart w:id="13" w:name="_Toc387752312"/>
      <w:bookmarkEnd w:id="1"/>
    </w:p>
    <w:p w14:paraId="183E7BFD" w14:textId="77777777" w:rsidR="007603E4" w:rsidRDefault="007603E4" w:rsidP="007603E4"/>
    <w:p w14:paraId="302747E4" w14:textId="77777777" w:rsidR="007603E4" w:rsidRDefault="007603E4" w:rsidP="007603E4">
      <w:pPr>
        <w:pStyle w:val="1"/>
        <w:numPr>
          <w:ilvl w:val="0"/>
          <w:numId w:val="2"/>
        </w:numPr>
        <w:rPr>
          <w:sz w:val="32"/>
          <w:szCs w:val="32"/>
          <w:lang w:eastAsia="zh-CN"/>
        </w:rPr>
      </w:pPr>
      <w:bookmarkStart w:id="14" w:name="_Toc497233152"/>
      <w:bookmarkStart w:id="15" w:name="_Toc168176498"/>
      <w:r>
        <w:rPr>
          <w:rFonts w:hint="eastAsia"/>
          <w:sz w:val="32"/>
          <w:szCs w:val="32"/>
          <w:lang w:eastAsia="zh-CN"/>
        </w:rPr>
        <w:lastRenderedPageBreak/>
        <w:t>针对</w:t>
      </w:r>
      <w:r>
        <w:rPr>
          <w:rFonts w:hint="eastAsia"/>
          <w:sz w:val="32"/>
          <w:szCs w:val="32"/>
          <w:lang w:eastAsia="zh-CN"/>
        </w:rPr>
        <w:t>Lab1</w:t>
      </w:r>
      <w:r>
        <w:rPr>
          <w:rFonts w:hint="eastAsia"/>
          <w:sz w:val="32"/>
          <w:szCs w:val="32"/>
          <w:lang w:eastAsia="zh-CN"/>
        </w:rPr>
        <w:t>的黑盒测试</w:t>
      </w:r>
      <w:bookmarkEnd w:id="14"/>
      <w:bookmarkEnd w:id="15"/>
    </w:p>
    <w:p w14:paraId="6DFDCB65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6" w:name="_Toc497233153"/>
      <w:bookmarkStart w:id="17" w:name="_Toc168176499"/>
      <w:r>
        <w:rPr>
          <w:rFonts w:ascii="Times New Roman" w:hint="eastAsia"/>
          <w:sz w:val="30"/>
          <w:szCs w:val="30"/>
          <w:lang w:eastAsia="zh-CN"/>
        </w:rPr>
        <w:t>所选的被测函数及其需求规约</w:t>
      </w:r>
      <w:bookmarkEnd w:id="16"/>
      <w:bookmarkEnd w:id="17"/>
    </w:p>
    <w:p w14:paraId="3C70CC2A" w14:textId="77777777" w:rsidR="007603E4" w:rsidRPr="0091041D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只需要给出名字即可</w:t>
      </w:r>
      <w:r w:rsidRPr="0091041D">
        <w:rPr>
          <w:rFonts w:hint="eastAsia"/>
          <w:lang w:val="x-none"/>
        </w:rPr>
        <w:t>，无需给出代码。</w:t>
      </w:r>
    </w:p>
    <w:p w14:paraId="4E554571" w14:textId="77777777" w:rsidR="007603E4" w:rsidRPr="00D50B88" w:rsidRDefault="007603E4" w:rsidP="007603E4">
      <w:pPr>
        <w:ind w:firstLine="420"/>
        <w:rPr>
          <w:rFonts w:hint="eastAsia"/>
          <w:color w:val="FF0000"/>
          <w:lang w:val="x-none"/>
        </w:rPr>
      </w:pPr>
      <w:r w:rsidRPr="0091041D">
        <w:rPr>
          <w:rFonts w:hint="eastAsia"/>
          <w:lang w:val="x-none"/>
        </w:rPr>
        <w:t>给出该函数所应满足的需求规约</w:t>
      </w:r>
      <w:r w:rsidRPr="0091041D">
        <w:rPr>
          <w:rFonts w:hint="eastAsia"/>
          <w:lang w:val="x-none"/>
        </w:rPr>
        <w:t xml:space="preserve"> (</w:t>
      </w:r>
      <w:r>
        <w:rPr>
          <w:rFonts w:hint="eastAsia"/>
          <w:lang w:val="x-none"/>
        </w:rPr>
        <w:t>函数功能、输入描述、输出描述</w:t>
      </w:r>
      <w:r w:rsidRPr="0091041D">
        <w:rPr>
          <w:rFonts w:hint="eastAsia"/>
          <w:lang w:val="x-none"/>
        </w:rPr>
        <w:t>)</w:t>
      </w:r>
      <w:r w:rsidRPr="007A423A">
        <w:rPr>
          <w:rFonts w:hint="eastAsia"/>
          <w:lang w:val="x-none"/>
        </w:rPr>
        <w:t>。</w:t>
      </w:r>
    </w:p>
    <w:p w14:paraId="3855E641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497233154"/>
      <w:bookmarkStart w:id="19" w:name="_Toc168176500"/>
      <w:r>
        <w:rPr>
          <w:rFonts w:ascii="Times New Roman" w:hint="eastAsia"/>
          <w:sz w:val="30"/>
          <w:szCs w:val="30"/>
          <w:lang w:eastAsia="zh-CN"/>
        </w:rPr>
        <w:t>等价类划分结果</w:t>
      </w:r>
      <w:bookmarkEnd w:id="18"/>
      <w:bookmarkEnd w:id="19"/>
    </w:p>
    <w:p w14:paraId="526F1C29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请根据自己的情况扩展该表格，给各个等价类唯一的编号</w:t>
      </w:r>
      <w:r w:rsidR="002B7104">
        <w:rPr>
          <w:rFonts w:hint="eastAsia"/>
          <w:lang w:val="x-none"/>
        </w:rPr>
        <w:t>。</w:t>
      </w:r>
    </w:p>
    <w:p w14:paraId="0B9834DA" w14:textId="77777777" w:rsidR="007603E4" w:rsidRPr="00A26525" w:rsidRDefault="002B710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可</w:t>
      </w:r>
      <w:r w:rsidR="007603E4">
        <w:rPr>
          <w:rFonts w:hint="eastAsia"/>
          <w:lang w:val="x-none"/>
        </w:rPr>
        <w:t>根据需要，增加下表的行数</w:t>
      </w:r>
      <w:r>
        <w:rPr>
          <w:rFonts w:hint="eastAsia"/>
          <w:lang w:val="x-none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2147"/>
        <w:gridCol w:w="461"/>
        <w:gridCol w:w="2386"/>
        <w:gridCol w:w="461"/>
      </w:tblGrid>
      <w:tr w:rsidR="007603E4" w:rsidRPr="00861C0F" w14:paraId="25126913" w14:textId="77777777" w:rsidTr="00CA1E33">
        <w:tc>
          <w:tcPr>
            <w:tcW w:w="1740" w:type="pct"/>
          </w:tcPr>
          <w:p w14:paraId="69304E82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约束条件说明</w:t>
            </w:r>
          </w:p>
        </w:tc>
        <w:tc>
          <w:tcPr>
            <w:tcW w:w="1592" w:type="pct"/>
            <w:gridSpan w:val="2"/>
          </w:tcPr>
          <w:p w14:paraId="7D40BDB8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有效等价类及其编号</w:t>
            </w:r>
          </w:p>
        </w:tc>
        <w:tc>
          <w:tcPr>
            <w:tcW w:w="1667" w:type="pct"/>
            <w:gridSpan w:val="2"/>
          </w:tcPr>
          <w:p w14:paraId="37BB3CA5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无效等价类及其编号</w:t>
            </w:r>
          </w:p>
        </w:tc>
      </w:tr>
      <w:tr w:rsidR="007603E4" w:rsidRPr="00861C0F" w14:paraId="7965F5ED" w14:textId="77777777" w:rsidTr="00CA1E33">
        <w:tc>
          <w:tcPr>
            <w:tcW w:w="1740" w:type="pct"/>
          </w:tcPr>
          <w:p w14:paraId="4E55BD4B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322" w:type="pct"/>
          </w:tcPr>
          <w:p w14:paraId="4A4BB35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70" w:type="pct"/>
          </w:tcPr>
          <w:p w14:paraId="552C33A6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(1)</w:t>
            </w:r>
          </w:p>
        </w:tc>
        <w:tc>
          <w:tcPr>
            <w:tcW w:w="1466" w:type="pct"/>
          </w:tcPr>
          <w:p w14:paraId="1BC64AB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01" w:type="pct"/>
          </w:tcPr>
          <w:p w14:paraId="212DE990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(4)</w:t>
            </w:r>
          </w:p>
        </w:tc>
      </w:tr>
      <w:tr w:rsidR="007603E4" w:rsidRPr="00861C0F" w14:paraId="7C00DAD0" w14:textId="77777777" w:rsidTr="00CA1E33">
        <w:tc>
          <w:tcPr>
            <w:tcW w:w="1740" w:type="pct"/>
          </w:tcPr>
          <w:p w14:paraId="57988347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322" w:type="pct"/>
          </w:tcPr>
          <w:p w14:paraId="10F11024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70" w:type="pct"/>
          </w:tcPr>
          <w:p w14:paraId="0B04E44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(2)</w:t>
            </w:r>
          </w:p>
        </w:tc>
        <w:tc>
          <w:tcPr>
            <w:tcW w:w="1466" w:type="pct"/>
          </w:tcPr>
          <w:p w14:paraId="55B688A1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01" w:type="pct"/>
          </w:tcPr>
          <w:p w14:paraId="56A4669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(5)</w:t>
            </w:r>
          </w:p>
        </w:tc>
      </w:tr>
      <w:tr w:rsidR="007603E4" w:rsidRPr="00861C0F" w14:paraId="118359A8" w14:textId="77777777" w:rsidTr="00CA1E33">
        <w:tc>
          <w:tcPr>
            <w:tcW w:w="1740" w:type="pct"/>
          </w:tcPr>
          <w:p w14:paraId="47D75898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322" w:type="pct"/>
          </w:tcPr>
          <w:p w14:paraId="2B6EA2F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70" w:type="pct"/>
          </w:tcPr>
          <w:p w14:paraId="4E6E150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(3)</w:t>
            </w:r>
          </w:p>
        </w:tc>
        <w:tc>
          <w:tcPr>
            <w:tcW w:w="1466" w:type="pct"/>
          </w:tcPr>
          <w:p w14:paraId="702A6637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01" w:type="pct"/>
          </w:tcPr>
          <w:p w14:paraId="25A04BA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(6)</w:t>
            </w:r>
          </w:p>
        </w:tc>
      </w:tr>
    </w:tbl>
    <w:p w14:paraId="77132B8A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20" w:name="_Toc497233155"/>
      <w:bookmarkStart w:id="21" w:name="_Toc168176501"/>
      <w:r>
        <w:rPr>
          <w:rFonts w:ascii="Times New Roman" w:hint="eastAsia"/>
          <w:sz w:val="30"/>
          <w:szCs w:val="30"/>
          <w:lang w:eastAsia="zh-CN"/>
        </w:rPr>
        <w:t>测试用例设计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:rsidRPr="00861C0F" w14:paraId="7BF78400" w14:textId="77777777" w:rsidTr="00CA1E33">
        <w:tc>
          <w:tcPr>
            <w:tcW w:w="396" w:type="pct"/>
          </w:tcPr>
          <w:p w14:paraId="357A3F1A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2DD38690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</w:p>
        </w:tc>
        <w:tc>
          <w:tcPr>
            <w:tcW w:w="1747" w:type="pct"/>
            <w:vAlign w:val="center"/>
          </w:tcPr>
          <w:p w14:paraId="26DE0C0B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861" w:type="pct"/>
            <w:vAlign w:val="center"/>
          </w:tcPr>
          <w:p w14:paraId="2F80D1A5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所覆盖的等价类编号</w:t>
            </w:r>
          </w:p>
        </w:tc>
      </w:tr>
      <w:tr w:rsidR="007603E4" w:rsidRPr="00861C0F" w14:paraId="4992DBAB" w14:textId="77777777" w:rsidTr="00CA1E33">
        <w:tc>
          <w:tcPr>
            <w:tcW w:w="396" w:type="pct"/>
          </w:tcPr>
          <w:p w14:paraId="618FE4C4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68481B4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14B581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27F80B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07A9B57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5AA639C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3603C46A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40084432" w14:textId="77777777" w:rsidTr="00CA1E33">
        <w:tc>
          <w:tcPr>
            <w:tcW w:w="396" w:type="pct"/>
          </w:tcPr>
          <w:p w14:paraId="2201FBB3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4121CDE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8E5FD6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A362484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A23B13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5652A64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3BC2ECE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26ACAE1F" w14:textId="77777777" w:rsidTr="00CA1E33">
        <w:tc>
          <w:tcPr>
            <w:tcW w:w="396" w:type="pct"/>
          </w:tcPr>
          <w:p w14:paraId="182D14EC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148864A6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F89EFA6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9BB87B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A539F6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6517E7F2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612A1677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21015DEB" w14:textId="77777777" w:rsidTr="00CA1E33">
        <w:tc>
          <w:tcPr>
            <w:tcW w:w="396" w:type="pct"/>
          </w:tcPr>
          <w:p w14:paraId="49A09B66" w14:textId="77777777" w:rsidR="007603E4" w:rsidRPr="00861C0F" w:rsidRDefault="007603E4" w:rsidP="007603E4">
            <w:pPr>
              <w:numPr>
                <w:ilvl w:val="0"/>
                <w:numId w:val="21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3176847A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AC50FC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4FB9F8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4250F5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3CCB112B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555E62C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4C7CB51F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22" w:name="_Toc497233156"/>
      <w:bookmarkStart w:id="23" w:name="_Toc168176502"/>
      <w:proofErr w:type="spellStart"/>
      <w:r>
        <w:rPr>
          <w:rFonts w:ascii="Times New Roman" w:hint="eastAsia"/>
          <w:sz w:val="30"/>
          <w:szCs w:val="30"/>
          <w:lang w:eastAsia="zh-CN"/>
        </w:rPr>
        <w:lastRenderedPageBreak/>
        <w:t>J</w:t>
      </w:r>
      <w:r w:rsidR="002B7104">
        <w:rPr>
          <w:rFonts w:ascii="Times New Roman"/>
          <w:sz w:val="30"/>
          <w:szCs w:val="30"/>
          <w:lang w:eastAsia="zh-CN"/>
        </w:rPr>
        <w:t>u</w:t>
      </w:r>
      <w:r>
        <w:rPr>
          <w:rFonts w:ascii="Times New Roman" w:hint="eastAsia"/>
          <w:sz w:val="30"/>
          <w:szCs w:val="30"/>
          <w:lang w:eastAsia="zh-CN"/>
        </w:rPr>
        <w:t>nit</w:t>
      </w:r>
      <w:r w:rsidR="002B7104">
        <w:rPr>
          <w:rFonts w:ascii="Times New Roman" w:hint="eastAsia"/>
          <w:sz w:val="30"/>
          <w:szCs w:val="30"/>
          <w:lang w:eastAsia="zh-CN"/>
        </w:rPr>
        <w:t>单元</w:t>
      </w:r>
      <w:r>
        <w:rPr>
          <w:rFonts w:ascii="Times New Roman" w:hint="eastAsia"/>
          <w:sz w:val="30"/>
          <w:szCs w:val="30"/>
          <w:lang w:eastAsia="zh-CN"/>
        </w:rPr>
        <w:t>测试代码</w:t>
      </w:r>
      <w:bookmarkEnd w:id="22"/>
      <w:bookmarkEnd w:id="23"/>
      <w:proofErr w:type="spellEnd"/>
    </w:p>
    <w:p w14:paraId="673D3B4E" w14:textId="77777777" w:rsidR="007603E4" w:rsidRDefault="007603E4" w:rsidP="007603E4">
      <w:pPr>
        <w:rPr>
          <w:rFonts w:hint="eastAsia"/>
          <w:lang w:val="x-none"/>
        </w:rPr>
      </w:pPr>
      <w:r>
        <w:rPr>
          <w:rFonts w:hint="eastAsia"/>
          <w:lang w:val="x-none"/>
        </w:rPr>
        <w:t>针对</w:t>
      </w:r>
      <w:r>
        <w:rPr>
          <w:lang w:val="x-none"/>
        </w:rPr>
        <w:t>5</w:t>
      </w:r>
      <w:r>
        <w:rPr>
          <w:rFonts w:hint="eastAsia"/>
          <w:lang w:val="x-none"/>
        </w:rPr>
        <w:t>.3</w:t>
      </w:r>
      <w:r>
        <w:rPr>
          <w:rFonts w:hint="eastAsia"/>
          <w:lang w:val="x-none"/>
        </w:rPr>
        <w:t>中的每一个测试用例，把其测试代码粘贴如下，代码必须是完整的。</w:t>
      </w:r>
    </w:p>
    <w:p w14:paraId="3318FF65" w14:textId="77777777" w:rsidR="007603E4" w:rsidRPr="005978DE" w:rsidRDefault="007603E4" w:rsidP="007603E4">
      <w:pPr>
        <w:rPr>
          <w:rFonts w:hint="eastAsia"/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6922"/>
      </w:tblGrid>
      <w:tr w:rsidR="007603E4" w:rsidRPr="00861C0F" w14:paraId="7E3EAB22" w14:textId="77777777" w:rsidTr="00CA1E33">
        <w:tc>
          <w:tcPr>
            <w:tcW w:w="396" w:type="pct"/>
          </w:tcPr>
          <w:p w14:paraId="610A9A49" w14:textId="77777777" w:rsidR="002B7104" w:rsidRDefault="007603E4" w:rsidP="00CA1E33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测试用例</w:t>
            </w:r>
          </w:p>
          <w:p w14:paraId="6ECDBF21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编号</w:t>
            </w:r>
          </w:p>
        </w:tc>
        <w:tc>
          <w:tcPr>
            <w:tcW w:w="1996" w:type="pct"/>
            <w:vAlign w:val="center"/>
          </w:tcPr>
          <w:p w14:paraId="662A424F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JUnit</w:t>
            </w:r>
            <w:r>
              <w:rPr>
                <w:rFonts w:hint="eastAsia"/>
                <w:lang w:val="x-none"/>
              </w:rPr>
              <w:t>测试代码</w:t>
            </w:r>
            <w:proofErr w:type="spellEnd"/>
          </w:p>
        </w:tc>
      </w:tr>
      <w:tr w:rsidR="007603E4" w:rsidRPr="00861C0F" w14:paraId="6C63324A" w14:textId="77777777" w:rsidTr="00CA1E33">
        <w:tc>
          <w:tcPr>
            <w:tcW w:w="396" w:type="pct"/>
          </w:tcPr>
          <w:p w14:paraId="453840C5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1A19A48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4C8A1A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FEE9E1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033E66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21B7FB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3FEADE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11BB29E6" w14:textId="77777777" w:rsidTr="00CA1E33">
        <w:tc>
          <w:tcPr>
            <w:tcW w:w="396" w:type="pct"/>
          </w:tcPr>
          <w:p w14:paraId="348D2EE1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274C3A1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25D61B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37A8FC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FE9DCF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9CFDC1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63BDDD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1763743A" w14:textId="77777777" w:rsidTr="00CA1E33">
        <w:tc>
          <w:tcPr>
            <w:tcW w:w="396" w:type="pct"/>
          </w:tcPr>
          <w:p w14:paraId="54432263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2E8B14E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8AD625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EA38D7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375BAA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685B47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269FED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14:paraId="1C447F31" w14:textId="77777777" w:rsidTr="00CA1E33">
        <w:tc>
          <w:tcPr>
            <w:tcW w:w="396" w:type="pct"/>
          </w:tcPr>
          <w:p w14:paraId="5D6E85EC" w14:textId="77777777" w:rsidR="007603E4" w:rsidRPr="00861C0F" w:rsidRDefault="007603E4" w:rsidP="007603E4">
            <w:pPr>
              <w:numPr>
                <w:ilvl w:val="0"/>
                <w:numId w:val="23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7414990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540A49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BF84F64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00A6AD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AB0DCA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E0E78F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0AD04941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24" w:name="_Toc497233157"/>
      <w:bookmarkStart w:id="25" w:name="_Toc168176503"/>
      <w:proofErr w:type="spellStart"/>
      <w:r>
        <w:rPr>
          <w:rFonts w:ascii="Times New Roman" w:hint="eastAsia"/>
          <w:sz w:val="30"/>
          <w:szCs w:val="30"/>
          <w:lang w:eastAsia="zh-CN"/>
        </w:rPr>
        <w:t>JUnit</w:t>
      </w:r>
      <w:r>
        <w:rPr>
          <w:rFonts w:ascii="Times New Roman" w:hint="eastAsia"/>
          <w:sz w:val="30"/>
          <w:szCs w:val="30"/>
          <w:lang w:eastAsia="zh-CN"/>
        </w:rPr>
        <w:t>单元测试结果</w:t>
      </w:r>
      <w:bookmarkEnd w:id="24"/>
      <w:bookmarkEnd w:id="25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7B6987F2" w14:textId="77777777" w:rsidTr="00CA1E33">
        <w:tc>
          <w:tcPr>
            <w:tcW w:w="396" w:type="pct"/>
          </w:tcPr>
          <w:p w14:paraId="7396FCE8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02713643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747" w:type="pct"/>
            <w:vAlign w:val="center"/>
          </w:tcPr>
          <w:p w14:paraId="4C3B640F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861" w:type="pct"/>
            <w:vAlign w:val="center"/>
          </w:tcPr>
          <w:p w14:paraId="1D7A6460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B95F86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064EDF56" w14:textId="77777777" w:rsidTr="00CA1E33">
        <w:tc>
          <w:tcPr>
            <w:tcW w:w="396" w:type="pct"/>
          </w:tcPr>
          <w:p w14:paraId="1A913D49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50E8E26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1433F5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BE110D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44F0E9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7EEDF6A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31FDC052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6EC7E952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1C41B2F0" w14:textId="77777777" w:rsidTr="00CA1E33">
        <w:tc>
          <w:tcPr>
            <w:tcW w:w="396" w:type="pct"/>
          </w:tcPr>
          <w:p w14:paraId="1ADA9320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4E4B04E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F07AFF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4F66A5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C5ACD7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2886496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15877DA0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09EB2045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56D3A56E" w14:textId="77777777" w:rsidTr="00CA1E33">
        <w:tc>
          <w:tcPr>
            <w:tcW w:w="396" w:type="pct"/>
          </w:tcPr>
          <w:p w14:paraId="1F7A59B0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33CF66C4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6A63F0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2CCB08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19C3136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018B120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4E4FB732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6333D73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5291F051" w14:textId="77777777" w:rsidTr="00CA1E33">
        <w:tc>
          <w:tcPr>
            <w:tcW w:w="396" w:type="pct"/>
          </w:tcPr>
          <w:p w14:paraId="107E4801" w14:textId="77777777" w:rsidR="007603E4" w:rsidRPr="00861C0F" w:rsidRDefault="007603E4" w:rsidP="007603E4">
            <w:pPr>
              <w:numPr>
                <w:ilvl w:val="0"/>
                <w:numId w:val="22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579CF61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B991B1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BB0C8D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8160CF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0FC3B5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377E649C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06E677E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43BD3DC0" w14:textId="77777777" w:rsidR="007603E4" w:rsidRPr="00EE759A" w:rsidRDefault="007603E4" w:rsidP="007603E4">
      <w:pPr>
        <w:rPr>
          <w:rFonts w:hint="eastAsia"/>
          <w:lang w:val="x-none"/>
        </w:rPr>
      </w:pPr>
    </w:p>
    <w:p w14:paraId="4DF6BEEC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26" w:name="_Toc497233159"/>
      <w:bookmarkStart w:id="27" w:name="_Toc168176504"/>
      <w:r>
        <w:rPr>
          <w:rFonts w:ascii="Times New Roman" w:hint="eastAsia"/>
          <w:sz w:val="30"/>
          <w:szCs w:val="30"/>
          <w:lang w:eastAsia="zh-CN"/>
        </w:rPr>
        <w:t>未通过测试的原因分析及代码修改</w:t>
      </w:r>
      <w:bookmarkEnd w:id="26"/>
      <w:bookmarkEnd w:id="27"/>
    </w:p>
    <w:p w14:paraId="0E074B37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请简要分析自己的</w:t>
      </w:r>
      <w:r>
        <w:rPr>
          <w:rFonts w:hint="eastAsia"/>
          <w:lang w:val="x-none"/>
        </w:rPr>
        <w:t>Lab1</w:t>
      </w:r>
      <w:r>
        <w:rPr>
          <w:rFonts w:hint="eastAsia"/>
          <w:lang w:val="x-none"/>
        </w:rPr>
        <w:t>代码为何未通过</w:t>
      </w:r>
      <w:r>
        <w:rPr>
          <w:lang w:val="x-none"/>
        </w:rPr>
        <w:t>5</w:t>
      </w:r>
      <w:r>
        <w:rPr>
          <w:rFonts w:hint="eastAsia"/>
          <w:lang w:val="x-none"/>
        </w:rPr>
        <w:t>.5</w:t>
      </w:r>
      <w:r>
        <w:rPr>
          <w:rFonts w:hint="eastAsia"/>
          <w:lang w:val="x-none"/>
        </w:rPr>
        <w:t>节表格中某些测试用例的原因，并通过修改代码消除此类不符合需求的</w:t>
      </w:r>
      <w:proofErr w:type="spellStart"/>
      <w:r w:rsidR="00AD0CA3">
        <w:rPr>
          <w:rFonts w:hint="eastAsia"/>
          <w:lang w:val="x-none"/>
        </w:rPr>
        <w:t>B</w:t>
      </w:r>
      <w:r w:rsidR="002B7104">
        <w:rPr>
          <w:rFonts w:hint="eastAsia"/>
          <w:lang w:val="x-none"/>
        </w:rPr>
        <w:t>ug</w:t>
      </w:r>
      <w:r w:rsidR="002B7104">
        <w:rPr>
          <w:rFonts w:hint="eastAsia"/>
          <w:lang w:val="x-none"/>
        </w:rPr>
        <w:t>，</w:t>
      </w:r>
      <w:r>
        <w:rPr>
          <w:rFonts w:hint="eastAsia"/>
          <w:lang w:val="x-none"/>
        </w:rPr>
        <w:t>必要时给出修改后的代码</w:t>
      </w:r>
      <w:proofErr w:type="spellEnd"/>
      <w:r>
        <w:rPr>
          <w:rFonts w:hint="eastAsia"/>
          <w:lang w:val="x-none"/>
        </w:rPr>
        <w:t>。</w:t>
      </w:r>
    </w:p>
    <w:p w14:paraId="48DD2A89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若</w:t>
      </w:r>
      <w:r>
        <w:rPr>
          <w:lang w:val="x-none"/>
        </w:rPr>
        <w:t>5</w:t>
      </w:r>
      <w:r>
        <w:rPr>
          <w:rFonts w:hint="eastAsia"/>
          <w:lang w:val="x-none"/>
        </w:rPr>
        <w:t>.5</w:t>
      </w:r>
      <w:r>
        <w:rPr>
          <w:rFonts w:hint="eastAsia"/>
          <w:lang w:val="x-none"/>
        </w:rPr>
        <w:t>节表格中没有未通过的测试用例，本节可空。</w:t>
      </w:r>
    </w:p>
    <w:p w14:paraId="67B5B464" w14:textId="77777777" w:rsidR="007603E4" w:rsidRDefault="007603E4" w:rsidP="007603E4">
      <w:pPr>
        <w:rPr>
          <w:rFonts w:hint="eastAsia"/>
          <w:lang w:val="x-none"/>
        </w:rPr>
      </w:pPr>
    </w:p>
    <w:p w14:paraId="40D64C60" w14:textId="77777777" w:rsidR="007603E4" w:rsidRDefault="007603E4" w:rsidP="007603E4">
      <w:pPr>
        <w:ind w:firstLine="420"/>
        <w:rPr>
          <w:lang w:val="x-none"/>
        </w:rPr>
      </w:pPr>
      <w:r w:rsidRPr="003131C2">
        <w:rPr>
          <w:rFonts w:hint="eastAsia"/>
          <w:highlight w:val="yellow"/>
          <w:lang w:val="x-none"/>
        </w:rPr>
        <w:t>注意：虽然本部分为黑盒测试，但发现错误之后仍然需要对代码进行修改。此时，需要根据测试结果对代码加以修改</w:t>
      </w:r>
      <w:r>
        <w:rPr>
          <w:rFonts w:hint="eastAsia"/>
          <w:highlight w:val="yellow"/>
          <w:lang w:val="x-none"/>
        </w:rPr>
        <w:t>，目的是“满足需求”</w:t>
      </w:r>
      <w:r w:rsidRPr="003131C2">
        <w:rPr>
          <w:rFonts w:hint="eastAsia"/>
          <w:highlight w:val="yellow"/>
          <w:lang w:val="x-none"/>
        </w:rPr>
        <w:t>。</w:t>
      </w:r>
    </w:p>
    <w:p w14:paraId="783CD5DD" w14:textId="77777777" w:rsidR="00AD0CA3" w:rsidRPr="00AD0CA3" w:rsidRDefault="00AD0CA3" w:rsidP="007603E4">
      <w:pPr>
        <w:ind w:firstLine="420"/>
        <w:rPr>
          <w:rFonts w:hint="eastAsia"/>
          <w:color w:val="FF0000"/>
          <w:lang w:val="x-none"/>
        </w:rPr>
      </w:pPr>
      <w:r w:rsidRPr="00AD0CA3">
        <w:rPr>
          <w:rFonts w:hint="eastAsia"/>
          <w:color w:val="FF0000"/>
          <w:highlight w:val="yellow"/>
          <w:lang w:val="x-none"/>
        </w:rPr>
        <w:t>此外，此部分是否发现</w:t>
      </w:r>
      <w:r w:rsidRPr="00AD0CA3">
        <w:rPr>
          <w:rFonts w:hint="eastAsia"/>
          <w:color w:val="FF0000"/>
          <w:highlight w:val="yellow"/>
          <w:lang w:val="x-none"/>
        </w:rPr>
        <w:t>Lab</w:t>
      </w:r>
      <w:r w:rsidRPr="00AD0CA3">
        <w:rPr>
          <w:color w:val="FF0000"/>
          <w:highlight w:val="yellow"/>
          <w:lang w:val="x-none"/>
        </w:rPr>
        <w:t>1</w:t>
      </w:r>
      <w:r w:rsidRPr="00AD0CA3">
        <w:rPr>
          <w:rFonts w:hint="eastAsia"/>
          <w:color w:val="FF0000"/>
          <w:highlight w:val="yellow"/>
          <w:lang w:val="x-none"/>
        </w:rPr>
        <w:t>的</w:t>
      </w:r>
      <w:proofErr w:type="spellStart"/>
      <w:r w:rsidRPr="00AD0CA3">
        <w:rPr>
          <w:rFonts w:hint="eastAsia"/>
          <w:color w:val="FF0000"/>
          <w:highlight w:val="yellow"/>
          <w:lang w:val="x-none"/>
        </w:rPr>
        <w:t>Bug</w:t>
      </w:r>
      <w:r w:rsidRPr="00AD0CA3">
        <w:rPr>
          <w:rFonts w:hint="eastAsia"/>
          <w:color w:val="FF0000"/>
          <w:highlight w:val="yellow"/>
          <w:lang w:val="x-none"/>
        </w:rPr>
        <w:t>，不影响</w:t>
      </w:r>
      <w:proofErr w:type="spellEnd"/>
      <w:r w:rsidRPr="00AD0CA3">
        <w:rPr>
          <w:rFonts w:hint="eastAsia"/>
          <w:color w:val="FF0000"/>
          <w:highlight w:val="yellow"/>
          <w:lang w:val="x-none"/>
        </w:rPr>
        <w:t>Lab</w:t>
      </w:r>
      <w:r w:rsidRPr="00AD0CA3">
        <w:rPr>
          <w:color w:val="FF0000"/>
          <w:highlight w:val="yellow"/>
          <w:lang w:val="x-none"/>
        </w:rPr>
        <w:t>1</w:t>
      </w:r>
      <w:r w:rsidRPr="00AD0CA3">
        <w:rPr>
          <w:rFonts w:hint="eastAsia"/>
          <w:color w:val="FF0000"/>
          <w:highlight w:val="yellow"/>
          <w:lang w:val="x-none"/>
        </w:rPr>
        <w:t>实验结果的评判。</w:t>
      </w:r>
    </w:p>
    <w:p w14:paraId="50E57B11" w14:textId="77777777" w:rsidR="007603E4" w:rsidRDefault="007603E4" w:rsidP="007603E4">
      <w:pPr>
        <w:rPr>
          <w:rFonts w:hint="eastAsia"/>
          <w:lang w:val="x-none"/>
        </w:rPr>
      </w:pPr>
    </w:p>
    <w:p w14:paraId="0EAF17B7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修改代码之后，请重新填写下表，尽可能保证所有测试用例都能通过测试。</w:t>
      </w:r>
    </w:p>
    <w:p w14:paraId="6E2D8777" w14:textId="77777777" w:rsidR="007603E4" w:rsidRPr="007E605D" w:rsidRDefault="007603E4" w:rsidP="007603E4">
      <w:pPr>
        <w:rPr>
          <w:rFonts w:hint="eastAsia"/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494AAB79" w14:textId="77777777" w:rsidTr="00CA1E33">
        <w:tc>
          <w:tcPr>
            <w:tcW w:w="396" w:type="pct"/>
          </w:tcPr>
          <w:p w14:paraId="63B2E514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610B0C0D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期望输出字符串</w:t>
            </w:r>
          </w:p>
        </w:tc>
        <w:tc>
          <w:tcPr>
            <w:tcW w:w="1747" w:type="pct"/>
            <w:vAlign w:val="center"/>
          </w:tcPr>
          <w:p w14:paraId="7FDA3C1D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实际输出字符串</w:t>
            </w:r>
          </w:p>
        </w:tc>
        <w:tc>
          <w:tcPr>
            <w:tcW w:w="861" w:type="pct"/>
            <w:vAlign w:val="center"/>
          </w:tcPr>
          <w:p w14:paraId="72412C3A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B95F86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06BA3A3F" w14:textId="77777777" w:rsidTr="00CA1E33">
        <w:tc>
          <w:tcPr>
            <w:tcW w:w="396" w:type="pct"/>
          </w:tcPr>
          <w:p w14:paraId="50A12B48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52063954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3D232F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1FB0E3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75C586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CB9134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33258826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41E4EF3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4AF35526" w14:textId="77777777" w:rsidTr="00CA1E33">
        <w:tc>
          <w:tcPr>
            <w:tcW w:w="396" w:type="pct"/>
          </w:tcPr>
          <w:p w14:paraId="315942E0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486769D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254F8A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0D3454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4159A3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BCB3A7A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1E8F4120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78C22431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2B785703" w14:textId="77777777" w:rsidTr="00CA1E33">
        <w:tc>
          <w:tcPr>
            <w:tcW w:w="396" w:type="pct"/>
          </w:tcPr>
          <w:p w14:paraId="74167BA0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1D91ADC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8C365B4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B21AB1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5AE7A2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1905B45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3A0A35A4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34B8AAAC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2E73036B" w14:textId="77777777" w:rsidTr="00CA1E33">
        <w:tc>
          <w:tcPr>
            <w:tcW w:w="396" w:type="pct"/>
          </w:tcPr>
          <w:p w14:paraId="42AECF5A" w14:textId="77777777" w:rsidR="007603E4" w:rsidRPr="00861C0F" w:rsidRDefault="007603E4" w:rsidP="007603E4">
            <w:pPr>
              <w:numPr>
                <w:ilvl w:val="0"/>
                <w:numId w:val="24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4755918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8BDB09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02CF0B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71C78F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A59BB0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3F68DBD4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34C61727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0D56E7F5" w14:textId="77777777" w:rsidR="007603E4" w:rsidRDefault="007603E4" w:rsidP="007603E4">
      <w:pPr>
        <w:rPr>
          <w:lang w:val="x-none"/>
        </w:rPr>
      </w:pPr>
    </w:p>
    <w:p w14:paraId="5A0D4B70" w14:textId="77777777" w:rsidR="00AD0CA3" w:rsidRPr="00AD0CA3" w:rsidRDefault="00AD0CA3" w:rsidP="00AD0CA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proofErr w:type="spellStart"/>
      <w:r>
        <w:rPr>
          <w:rFonts w:ascii="Times New Roman" w:hint="eastAsia"/>
          <w:sz w:val="30"/>
          <w:szCs w:val="30"/>
          <w:lang w:eastAsia="zh-CN"/>
        </w:rPr>
        <w:t>Git</w:t>
      </w:r>
      <w:r>
        <w:rPr>
          <w:rFonts w:ascii="Times New Roman" w:hint="eastAsia"/>
          <w:sz w:val="30"/>
          <w:szCs w:val="30"/>
          <w:lang w:eastAsia="zh-CN"/>
        </w:rPr>
        <w:t>操作记录</w:t>
      </w:r>
      <w:proofErr w:type="spellEnd"/>
    </w:p>
    <w:p w14:paraId="4B13F2AF" w14:textId="77777777" w:rsid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给出本地创建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b</w:t>
      </w:r>
      <w:r>
        <w:rPr>
          <w:rFonts w:hint="eastAsia"/>
          <w:lang w:val="x-none"/>
        </w:rPr>
        <w:t>分支，以及推送到</w:t>
      </w:r>
      <w:proofErr w:type="spellStart"/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；</w:t>
      </w:r>
    </w:p>
    <w:p w14:paraId="57520C19" w14:textId="77777777" w:rsid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给出本地合并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b</w:t>
      </w:r>
      <w:r>
        <w:rPr>
          <w:rFonts w:hint="eastAsia"/>
          <w:lang w:val="x-none"/>
        </w:rPr>
        <w:t>分支到</w:t>
      </w:r>
      <w:proofErr w:type="spellStart"/>
      <w:r>
        <w:rPr>
          <w:rFonts w:hint="eastAsia"/>
          <w:lang w:val="x-none"/>
        </w:rPr>
        <w:t>master</w:t>
      </w:r>
      <w:r>
        <w:rPr>
          <w:rFonts w:hint="eastAsia"/>
          <w:lang w:val="x-none"/>
        </w:rPr>
        <w:t>分支，以及推送到</w:t>
      </w:r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。</w:t>
      </w:r>
    </w:p>
    <w:p w14:paraId="01A703D6" w14:textId="77777777" w:rsidR="00AD0CA3" w:rsidRPr="00AD0CA3" w:rsidRDefault="00AD0CA3" w:rsidP="00AD0CA3">
      <w:pPr>
        <w:ind w:left="420"/>
        <w:rPr>
          <w:rFonts w:hint="eastAsia"/>
          <w:lang w:val="x-none"/>
        </w:rPr>
      </w:pPr>
    </w:p>
    <w:p w14:paraId="7F4AD9AB" w14:textId="77777777" w:rsidR="007603E4" w:rsidRDefault="007603E4" w:rsidP="007603E4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28" w:name="_Toc497233161"/>
      <w:bookmarkStart w:id="29" w:name="_Toc168176505"/>
      <w:r>
        <w:rPr>
          <w:rFonts w:hint="eastAsia"/>
          <w:sz w:val="32"/>
          <w:szCs w:val="32"/>
          <w:lang w:eastAsia="zh-CN"/>
        </w:rPr>
        <w:t>针对</w:t>
      </w:r>
      <w:r>
        <w:rPr>
          <w:rFonts w:hint="eastAsia"/>
          <w:sz w:val="32"/>
          <w:szCs w:val="32"/>
          <w:lang w:eastAsia="zh-CN"/>
        </w:rPr>
        <w:t>Lab</w:t>
      </w:r>
      <w:r>
        <w:rPr>
          <w:sz w:val="32"/>
          <w:szCs w:val="32"/>
          <w:lang w:eastAsia="zh-CN"/>
        </w:rPr>
        <w:t>1</w:t>
      </w:r>
      <w:proofErr w:type="gramStart"/>
      <w:r>
        <w:rPr>
          <w:rFonts w:hint="eastAsia"/>
          <w:sz w:val="32"/>
          <w:szCs w:val="32"/>
          <w:lang w:eastAsia="zh-CN"/>
        </w:rPr>
        <w:t>的白盒测试</w:t>
      </w:r>
      <w:bookmarkEnd w:id="28"/>
      <w:bookmarkEnd w:id="29"/>
      <w:proofErr w:type="gramEnd"/>
    </w:p>
    <w:p w14:paraId="758D6669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30" w:name="_Toc497233162"/>
      <w:bookmarkStart w:id="31" w:name="_Toc168176506"/>
      <w:r>
        <w:rPr>
          <w:rFonts w:ascii="Times New Roman" w:hint="eastAsia"/>
          <w:sz w:val="30"/>
          <w:szCs w:val="30"/>
          <w:lang w:eastAsia="zh-CN"/>
        </w:rPr>
        <w:t>所选的被测函数</w:t>
      </w:r>
      <w:bookmarkEnd w:id="30"/>
      <w:bookmarkEnd w:id="31"/>
    </w:p>
    <w:p w14:paraId="4C9EC819" w14:textId="77777777" w:rsidR="007603E4" w:rsidRPr="00803D8E" w:rsidRDefault="007603E4" w:rsidP="007603E4">
      <w:pPr>
        <w:ind w:firstLine="420"/>
        <w:rPr>
          <w:rFonts w:hint="eastAsia"/>
          <w:color w:val="FF0000"/>
          <w:lang w:val="x-none"/>
        </w:rPr>
      </w:pPr>
      <w:r>
        <w:rPr>
          <w:rFonts w:hint="eastAsia"/>
          <w:color w:val="FF0000"/>
          <w:lang w:val="x-none"/>
        </w:rPr>
        <w:t>注意</w:t>
      </w:r>
      <w:r w:rsidRPr="00803D8E">
        <w:rPr>
          <w:rFonts w:hint="eastAsia"/>
          <w:color w:val="FF0000"/>
          <w:lang w:val="x-none"/>
        </w:rPr>
        <w:t>：不能与</w:t>
      </w:r>
      <w:r>
        <w:rPr>
          <w:color w:val="FF0000"/>
          <w:lang w:val="x-none"/>
        </w:rPr>
        <w:t>5</w:t>
      </w:r>
      <w:r w:rsidRPr="00803D8E">
        <w:rPr>
          <w:rFonts w:hint="eastAsia"/>
          <w:color w:val="FF0000"/>
          <w:lang w:val="x-none"/>
        </w:rPr>
        <w:t>.1</w:t>
      </w:r>
      <w:r w:rsidRPr="00803D8E">
        <w:rPr>
          <w:rFonts w:hint="eastAsia"/>
          <w:color w:val="FF0000"/>
          <w:lang w:val="x-none"/>
        </w:rPr>
        <w:t>节所选函数重复。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163"/>
        <w:gridCol w:w="2667"/>
        <w:gridCol w:w="2633"/>
      </w:tblGrid>
      <w:tr w:rsidR="007603E4" w:rsidRPr="003D28E6" w14:paraId="620CBB26" w14:textId="77777777" w:rsidTr="00CA1E33">
        <w:tc>
          <w:tcPr>
            <w:tcW w:w="1866" w:type="dxa"/>
            <w:vAlign w:val="center"/>
          </w:tcPr>
          <w:p w14:paraId="026F4DF6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被测函数的名称</w:t>
            </w:r>
          </w:p>
        </w:tc>
        <w:tc>
          <w:tcPr>
            <w:tcW w:w="6606" w:type="dxa"/>
            <w:gridSpan w:val="3"/>
          </w:tcPr>
          <w:p w14:paraId="030E98E8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3D28E6" w14:paraId="76D79961" w14:textId="77777777" w:rsidTr="00CA1E33">
        <w:tc>
          <w:tcPr>
            <w:tcW w:w="1866" w:type="dxa"/>
            <w:vAlign w:val="center"/>
          </w:tcPr>
          <w:p w14:paraId="1D747A7E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功能描述</w:t>
            </w:r>
          </w:p>
        </w:tc>
        <w:tc>
          <w:tcPr>
            <w:tcW w:w="6606" w:type="dxa"/>
            <w:gridSpan w:val="3"/>
          </w:tcPr>
          <w:p w14:paraId="188BEFDE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  <w:p w14:paraId="4B7DE50D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  <w:p w14:paraId="37C8EF8D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  <w:p w14:paraId="329AC72B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3D28E6" w14:paraId="3DBF850A" w14:textId="77777777" w:rsidTr="00CA1E33">
        <w:tc>
          <w:tcPr>
            <w:tcW w:w="1866" w:type="dxa"/>
            <w:vAlign w:val="center"/>
          </w:tcPr>
          <w:p w14:paraId="4824197F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被测函数的代码</w:t>
            </w:r>
          </w:p>
          <w:p w14:paraId="2BF2EF56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（</w:t>
            </w:r>
            <w:r w:rsidRPr="00903DC9">
              <w:rPr>
                <w:rFonts w:hint="eastAsia"/>
                <w:color w:val="FF0000"/>
                <w:lang w:val="x-none"/>
              </w:rPr>
              <w:t>以</w:t>
            </w:r>
            <w:proofErr w:type="spellStart"/>
            <w:r>
              <w:rPr>
                <w:rFonts w:hint="eastAsia"/>
                <w:color w:val="FF0000"/>
                <w:lang w:val="x-none"/>
              </w:rPr>
              <w:t>IDE</w:t>
            </w:r>
            <w:r w:rsidRPr="00903DC9">
              <w:rPr>
                <w:rFonts w:hint="eastAsia"/>
                <w:color w:val="FF0000"/>
                <w:lang w:val="x-none"/>
              </w:rPr>
              <w:t>环境下的截</w:t>
            </w:r>
            <w:proofErr w:type="gramStart"/>
            <w:r w:rsidRPr="00903DC9">
              <w:rPr>
                <w:rFonts w:hint="eastAsia"/>
                <w:color w:val="FF0000"/>
                <w:lang w:val="x-none"/>
              </w:rPr>
              <w:t>图方式</w:t>
            </w:r>
            <w:proofErr w:type="gramEnd"/>
            <w:r w:rsidRPr="00903DC9">
              <w:rPr>
                <w:rFonts w:hint="eastAsia"/>
                <w:color w:val="FF0000"/>
                <w:lang w:val="x-none"/>
              </w:rPr>
              <w:t>给出，确保能看清楚，并保留</w:t>
            </w:r>
            <w:r>
              <w:rPr>
                <w:rFonts w:hint="eastAsia"/>
                <w:color w:val="FF0000"/>
                <w:lang w:val="x-none"/>
              </w:rPr>
              <w:t>IDE</w:t>
            </w:r>
            <w:r w:rsidRPr="00903DC9">
              <w:rPr>
                <w:rFonts w:hint="eastAsia"/>
                <w:color w:val="FF0000"/>
                <w:lang w:val="x-none"/>
              </w:rPr>
              <w:t>为每行代码分配的行号，后续各部分均以此行号为准</w:t>
            </w:r>
            <w:r w:rsidRPr="00F30095">
              <w:rPr>
                <w:rFonts w:hint="eastAsia"/>
                <w:color w:val="FF0000"/>
                <w:lang w:val="x-none"/>
              </w:rPr>
              <w:t>。如果</w:t>
            </w:r>
            <w:proofErr w:type="gramStart"/>
            <w:r w:rsidRPr="00F30095">
              <w:rPr>
                <w:rFonts w:hint="eastAsia"/>
                <w:color w:val="FF0000"/>
                <w:lang w:val="x-none"/>
              </w:rPr>
              <w:t>一</w:t>
            </w:r>
            <w:proofErr w:type="gramEnd"/>
            <w:r w:rsidRPr="00F30095">
              <w:rPr>
                <w:rFonts w:hint="eastAsia"/>
                <w:color w:val="FF0000"/>
                <w:lang w:val="x-none"/>
              </w:rPr>
              <w:t>屏截取不下，可以分多屏截取，均插入</w:t>
            </w:r>
            <w:proofErr w:type="gramStart"/>
            <w:r w:rsidRPr="00F30095">
              <w:rPr>
                <w:rFonts w:hint="eastAsia"/>
                <w:color w:val="FF0000"/>
                <w:lang w:val="x-none"/>
              </w:rPr>
              <w:t>右侧格</w:t>
            </w:r>
            <w:proofErr w:type="gramEnd"/>
            <w:r>
              <w:rPr>
                <w:rFonts w:hint="eastAsia"/>
                <w:color w:val="FF0000"/>
                <w:lang w:val="x-none"/>
              </w:rPr>
              <w:t>中</w:t>
            </w:r>
            <w:proofErr w:type="spellEnd"/>
            <w:r>
              <w:rPr>
                <w:rFonts w:hint="eastAsia"/>
                <w:lang w:val="x-none"/>
              </w:rPr>
              <w:t>）</w:t>
            </w:r>
          </w:p>
        </w:tc>
        <w:tc>
          <w:tcPr>
            <w:tcW w:w="6606" w:type="dxa"/>
            <w:gridSpan w:val="3"/>
          </w:tcPr>
          <w:p w14:paraId="21D473B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E66D85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A8569C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B38B74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9DD49C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9656AA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2B89A0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EF8C0F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80FFB8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831708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BB739B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F2D3A2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51CD7F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E94F01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2CAD33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A165F7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7593AB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52D3F5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3E3B86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2274D4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8CC2CD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BE095E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1E3DDC5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3D28E6" w14:paraId="17E24B57" w14:textId="77777777" w:rsidTr="00CA1E33">
        <w:trPr>
          <w:trHeight w:val="322"/>
        </w:trPr>
        <w:tc>
          <w:tcPr>
            <w:tcW w:w="1866" w:type="dxa"/>
            <w:vMerge w:val="restart"/>
            <w:vAlign w:val="center"/>
          </w:tcPr>
          <w:p w14:paraId="775FAC7E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lastRenderedPageBreak/>
              <w:t>输入参数列表</w:t>
            </w:r>
          </w:p>
        </w:tc>
        <w:tc>
          <w:tcPr>
            <w:tcW w:w="1183" w:type="dxa"/>
          </w:tcPr>
          <w:p w14:paraId="2C695223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729" w:type="dxa"/>
          </w:tcPr>
          <w:p w14:paraId="5F80E600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含义</w:t>
            </w:r>
          </w:p>
        </w:tc>
        <w:tc>
          <w:tcPr>
            <w:tcW w:w="2694" w:type="dxa"/>
          </w:tcPr>
          <w:p w14:paraId="6F046D4E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数据类型</w:t>
            </w:r>
          </w:p>
        </w:tc>
      </w:tr>
      <w:tr w:rsidR="007603E4" w:rsidRPr="003D28E6" w14:paraId="7DDE7EE2" w14:textId="77777777" w:rsidTr="00CA1E33">
        <w:trPr>
          <w:trHeight w:val="308"/>
        </w:trPr>
        <w:tc>
          <w:tcPr>
            <w:tcW w:w="1866" w:type="dxa"/>
            <w:vMerge/>
            <w:vAlign w:val="center"/>
          </w:tcPr>
          <w:p w14:paraId="5F7101C6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</w:p>
        </w:tc>
        <w:tc>
          <w:tcPr>
            <w:tcW w:w="1183" w:type="dxa"/>
          </w:tcPr>
          <w:p w14:paraId="0D5DF97A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729" w:type="dxa"/>
          </w:tcPr>
          <w:p w14:paraId="69386A0D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当前多项式</w:t>
            </w:r>
          </w:p>
        </w:tc>
        <w:tc>
          <w:tcPr>
            <w:tcW w:w="2694" w:type="dxa"/>
          </w:tcPr>
          <w:p w14:paraId="34495F6C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字符串</w:t>
            </w:r>
          </w:p>
        </w:tc>
      </w:tr>
      <w:tr w:rsidR="007603E4" w:rsidRPr="003D28E6" w14:paraId="1B763778" w14:textId="77777777" w:rsidTr="00CA1E33">
        <w:trPr>
          <w:trHeight w:val="303"/>
        </w:trPr>
        <w:tc>
          <w:tcPr>
            <w:tcW w:w="1866" w:type="dxa"/>
            <w:vMerge/>
            <w:vAlign w:val="center"/>
          </w:tcPr>
          <w:p w14:paraId="5BB69D56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</w:p>
        </w:tc>
        <w:tc>
          <w:tcPr>
            <w:tcW w:w="1183" w:type="dxa"/>
          </w:tcPr>
          <w:p w14:paraId="07BEC230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729" w:type="dxa"/>
          </w:tcPr>
          <w:p w14:paraId="3C2C6C07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当前指令</w:t>
            </w:r>
          </w:p>
        </w:tc>
        <w:tc>
          <w:tcPr>
            <w:tcW w:w="2694" w:type="dxa"/>
          </w:tcPr>
          <w:p w14:paraId="0F39120D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字符串</w:t>
            </w:r>
          </w:p>
        </w:tc>
      </w:tr>
      <w:tr w:rsidR="007603E4" w:rsidRPr="003D28E6" w14:paraId="0407C822" w14:textId="77777777" w:rsidTr="00CA1E33">
        <w:tc>
          <w:tcPr>
            <w:tcW w:w="1866" w:type="dxa"/>
            <w:vMerge w:val="restart"/>
            <w:vAlign w:val="center"/>
          </w:tcPr>
          <w:p w14:paraId="213AB9A8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输出</w:t>
            </w:r>
            <w:r>
              <w:rPr>
                <w:rFonts w:hint="eastAsia"/>
                <w:lang w:val="x-none"/>
              </w:rPr>
              <w:t>参数</w:t>
            </w:r>
          </w:p>
        </w:tc>
        <w:tc>
          <w:tcPr>
            <w:tcW w:w="3912" w:type="dxa"/>
            <w:gridSpan w:val="2"/>
          </w:tcPr>
          <w:p w14:paraId="64F12B4F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含义</w:t>
            </w:r>
          </w:p>
        </w:tc>
        <w:tc>
          <w:tcPr>
            <w:tcW w:w="2694" w:type="dxa"/>
          </w:tcPr>
          <w:p w14:paraId="13176845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数据类型</w:t>
            </w:r>
          </w:p>
        </w:tc>
      </w:tr>
      <w:tr w:rsidR="007603E4" w:rsidRPr="003D28E6" w14:paraId="15F82EE4" w14:textId="77777777" w:rsidTr="00CA1E33">
        <w:tc>
          <w:tcPr>
            <w:tcW w:w="1866" w:type="dxa"/>
            <w:vMerge/>
          </w:tcPr>
          <w:p w14:paraId="39956225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3912" w:type="dxa"/>
            <w:gridSpan w:val="2"/>
          </w:tcPr>
          <w:p w14:paraId="32E2FC36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2694" w:type="dxa"/>
          </w:tcPr>
          <w:p w14:paraId="48F26421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字符串</w:t>
            </w:r>
          </w:p>
        </w:tc>
      </w:tr>
      <w:tr w:rsidR="007603E4" w:rsidRPr="003D28E6" w14:paraId="5F8A73A5" w14:textId="77777777" w:rsidTr="00CA1E33">
        <w:tc>
          <w:tcPr>
            <w:tcW w:w="1866" w:type="dxa"/>
          </w:tcPr>
          <w:p w14:paraId="6D2B9FB1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代码</w:t>
            </w:r>
            <w:r>
              <w:rPr>
                <w:rFonts w:hint="eastAsia"/>
                <w:lang w:val="x-none"/>
              </w:rPr>
              <w:t>总</w:t>
            </w:r>
            <w:r w:rsidRPr="003D28E6">
              <w:rPr>
                <w:rFonts w:hint="eastAsia"/>
                <w:lang w:val="x-none"/>
              </w:rPr>
              <w:t>行数</w:t>
            </w:r>
          </w:p>
        </w:tc>
        <w:tc>
          <w:tcPr>
            <w:tcW w:w="6606" w:type="dxa"/>
            <w:gridSpan w:val="3"/>
          </w:tcPr>
          <w:p w14:paraId="3D9A325A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3D28E6" w14:paraId="0DF1E367" w14:textId="77777777" w:rsidTr="00CA1E33">
        <w:tc>
          <w:tcPr>
            <w:tcW w:w="1866" w:type="dxa"/>
          </w:tcPr>
          <w:p w14:paraId="5D836FAF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包含的循环数</w:t>
            </w:r>
          </w:p>
        </w:tc>
        <w:tc>
          <w:tcPr>
            <w:tcW w:w="6606" w:type="dxa"/>
            <w:gridSpan w:val="3"/>
          </w:tcPr>
          <w:p w14:paraId="16607840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3D28E6" w14:paraId="4A04CB0F" w14:textId="77777777" w:rsidTr="00CA1E33">
        <w:tc>
          <w:tcPr>
            <w:tcW w:w="1866" w:type="dxa"/>
          </w:tcPr>
          <w:p w14:paraId="13ADAA15" w14:textId="77777777" w:rsidR="007603E4" w:rsidRPr="003D28E6" w:rsidRDefault="007603E4" w:rsidP="00CA1E33">
            <w:pPr>
              <w:jc w:val="center"/>
              <w:rPr>
                <w:rFonts w:hint="eastAsia"/>
                <w:lang w:val="x-none"/>
              </w:rPr>
            </w:pPr>
            <w:r w:rsidRPr="003D28E6">
              <w:rPr>
                <w:rFonts w:hint="eastAsia"/>
                <w:lang w:val="x-none"/>
              </w:rPr>
              <w:t>包含的判定数</w:t>
            </w:r>
          </w:p>
        </w:tc>
        <w:tc>
          <w:tcPr>
            <w:tcW w:w="6606" w:type="dxa"/>
            <w:gridSpan w:val="3"/>
          </w:tcPr>
          <w:p w14:paraId="08629BEF" w14:textId="77777777" w:rsidR="007603E4" w:rsidRPr="003D28E6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34EED0DF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32" w:name="_Toc497233163"/>
      <w:bookmarkStart w:id="33" w:name="_Toc168176507"/>
      <w:r w:rsidRPr="00FE7276">
        <w:rPr>
          <w:rFonts w:ascii="Times New Roman" w:hint="eastAsia"/>
          <w:sz w:val="30"/>
          <w:szCs w:val="30"/>
          <w:lang w:eastAsia="zh-CN"/>
        </w:rPr>
        <w:t>程序流程图</w:t>
      </w:r>
      <w:bookmarkEnd w:id="32"/>
      <w:bookmarkEnd w:id="33"/>
    </w:p>
    <w:p w14:paraId="48CFCD5C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34" w:name="_Toc497233164"/>
      <w:bookmarkStart w:id="35" w:name="_Toc168176508"/>
      <w:r>
        <w:rPr>
          <w:rFonts w:ascii="Times New Roman" w:hint="eastAsia"/>
          <w:sz w:val="30"/>
          <w:szCs w:val="30"/>
          <w:lang w:eastAsia="zh-CN"/>
        </w:rPr>
        <w:t>控制流图</w:t>
      </w:r>
      <w:bookmarkEnd w:id="34"/>
      <w:bookmarkEnd w:id="35"/>
    </w:p>
    <w:p w14:paraId="67060DCC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36" w:name="_Toc497233165"/>
      <w:bookmarkStart w:id="37" w:name="_Toc168176509"/>
      <w:proofErr w:type="gramStart"/>
      <w:r>
        <w:rPr>
          <w:rFonts w:ascii="Times New Roman" w:hint="eastAsia"/>
          <w:sz w:val="30"/>
          <w:szCs w:val="30"/>
          <w:lang w:eastAsia="zh-CN"/>
        </w:rPr>
        <w:t>圈复杂</w:t>
      </w:r>
      <w:proofErr w:type="gramEnd"/>
      <w:r>
        <w:rPr>
          <w:rFonts w:ascii="Times New Roman" w:hint="eastAsia"/>
          <w:sz w:val="30"/>
          <w:szCs w:val="30"/>
          <w:lang w:eastAsia="zh-CN"/>
        </w:rPr>
        <w:t>度计算与基本路径识别</w:t>
      </w:r>
      <w:bookmarkEnd w:id="36"/>
      <w:bookmarkEnd w:id="37"/>
    </w:p>
    <w:p w14:paraId="6E4C40F8" w14:textId="77777777" w:rsidR="007603E4" w:rsidRDefault="007603E4" w:rsidP="007603E4">
      <w:pPr>
        <w:ind w:firstLine="420"/>
        <w:rPr>
          <w:rFonts w:hint="eastAsia"/>
          <w:lang w:val="x-none"/>
        </w:rPr>
      </w:pPr>
      <w:proofErr w:type="gramStart"/>
      <w:r>
        <w:rPr>
          <w:rFonts w:hint="eastAsia"/>
          <w:lang w:val="x-none"/>
        </w:rPr>
        <w:t>圈复杂</w:t>
      </w:r>
      <w:proofErr w:type="gramEnd"/>
      <w:r>
        <w:rPr>
          <w:rFonts w:hint="eastAsia"/>
          <w:lang w:val="x-none"/>
        </w:rPr>
        <w:t>度为：（请给出计算过程）</w:t>
      </w:r>
    </w:p>
    <w:p w14:paraId="7E655F94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基本路径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：</w:t>
      </w:r>
    </w:p>
    <w:p w14:paraId="1210A9C7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基本路径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：</w:t>
      </w:r>
    </w:p>
    <w:p w14:paraId="244DF842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基本路径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：</w:t>
      </w:r>
    </w:p>
    <w:p w14:paraId="5E39C1F5" w14:textId="77777777" w:rsidR="007603E4" w:rsidRDefault="007603E4" w:rsidP="007603E4">
      <w:pPr>
        <w:ind w:firstLine="420"/>
        <w:rPr>
          <w:lang w:val="x-none"/>
        </w:rPr>
      </w:pPr>
      <w:r>
        <w:rPr>
          <w:rFonts w:hint="eastAsia"/>
          <w:lang w:val="x-none"/>
        </w:rPr>
        <w:t>...</w:t>
      </w:r>
    </w:p>
    <w:p w14:paraId="68D2C6DE" w14:textId="77777777" w:rsidR="007603E4" w:rsidRPr="00752AD0" w:rsidRDefault="007603E4" w:rsidP="007603E4">
      <w:pPr>
        <w:ind w:firstLine="420"/>
        <w:rPr>
          <w:rFonts w:hint="eastAsia"/>
          <w:color w:val="FF0000"/>
          <w:lang w:val="x-none"/>
        </w:rPr>
      </w:pPr>
      <w:r w:rsidRPr="00752AD0">
        <w:rPr>
          <w:rFonts w:hint="eastAsia"/>
          <w:color w:val="FF0000"/>
          <w:lang w:val="x-none"/>
        </w:rPr>
        <w:t>注意：各基本路径要使用</w:t>
      </w:r>
      <w:r>
        <w:rPr>
          <w:color w:val="FF0000"/>
          <w:lang w:val="x-none"/>
        </w:rPr>
        <w:t>6</w:t>
      </w:r>
      <w:r w:rsidRPr="00752AD0">
        <w:rPr>
          <w:rFonts w:hint="eastAsia"/>
          <w:color w:val="FF0000"/>
          <w:lang w:val="x-none"/>
        </w:rPr>
        <w:t>.1</w:t>
      </w:r>
      <w:r w:rsidRPr="00752AD0">
        <w:rPr>
          <w:rFonts w:hint="eastAsia"/>
          <w:color w:val="FF0000"/>
          <w:lang w:val="x-none"/>
        </w:rPr>
        <w:t>节表格里给出的行号。</w:t>
      </w:r>
    </w:p>
    <w:p w14:paraId="79241DF1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38" w:name="_Toc497233166"/>
      <w:bookmarkStart w:id="39" w:name="_Toc168176510"/>
      <w:r>
        <w:rPr>
          <w:rFonts w:ascii="Times New Roman" w:hint="eastAsia"/>
          <w:sz w:val="30"/>
          <w:szCs w:val="30"/>
          <w:lang w:eastAsia="zh-CN"/>
        </w:rPr>
        <w:t>测试用例设计</w:t>
      </w:r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814"/>
        <w:gridCol w:w="2462"/>
        <w:gridCol w:w="2461"/>
      </w:tblGrid>
      <w:tr w:rsidR="007603E4" w:rsidRPr="00861C0F" w14:paraId="0D82F006" w14:textId="77777777" w:rsidTr="00CA1E33">
        <w:tc>
          <w:tcPr>
            <w:tcW w:w="337" w:type="pct"/>
          </w:tcPr>
          <w:p w14:paraId="799DAAF2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696" w:type="pct"/>
            <w:vAlign w:val="center"/>
          </w:tcPr>
          <w:p w14:paraId="30B4049E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输入数据</w:t>
            </w:r>
          </w:p>
        </w:tc>
        <w:tc>
          <w:tcPr>
            <w:tcW w:w="1484" w:type="pct"/>
            <w:vAlign w:val="center"/>
          </w:tcPr>
          <w:p w14:paraId="0522013C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期望的输出</w:t>
            </w:r>
          </w:p>
        </w:tc>
        <w:tc>
          <w:tcPr>
            <w:tcW w:w="1483" w:type="pct"/>
            <w:vAlign w:val="center"/>
          </w:tcPr>
          <w:p w14:paraId="04961A7D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所覆盖的基本路径编号</w:t>
            </w:r>
          </w:p>
        </w:tc>
      </w:tr>
      <w:tr w:rsidR="007603E4" w:rsidRPr="00861C0F" w14:paraId="0F50F1AA" w14:textId="77777777" w:rsidTr="00CA1E33">
        <w:tc>
          <w:tcPr>
            <w:tcW w:w="337" w:type="pct"/>
          </w:tcPr>
          <w:p w14:paraId="733EDC03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rFonts w:hint="eastAsia"/>
                <w:lang w:val="x-none"/>
              </w:rPr>
            </w:pPr>
          </w:p>
        </w:tc>
        <w:tc>
          <w:tcPr>
            <w:tcW w:w="1696" w:type="pct"/>
          </w:tcPr>
          <w:p w14:paraId="4D8B440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2BD411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1760D6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8EE104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4" w:type="pct"/>
          </w:tcPr>
          <w:p w14:paraId="2FF41D8F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3" w:type="pct"/>
          </w:tcPr>
          <w:p w14:paraId="431ECAA5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4DE8B853" w14:textId="77777777" w:rsidTr="00CA1E33">
        <w:tc>
          <w:tcPr>
            <w:tcW w:w="337" w:type="pct"/>
          </w:tcPr>
          <w:p w14:paraId="2F53B271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rFonts w:hint="eastAsia"/>
                <w:lang w:val="x-none"/>
              </w:rPr>
            </w:pPr>
          </w:p>
        </w:tc>
        <w:tc>
          <w:tcPr>
            <w:tcW w:w="1696" w:type="pct"/>
          </w:tcPr>
          <w:p w14:paraId="38F16EE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1390D5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4C229B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7C5FF4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4" w:type="pct"/>
          </w:tcPr>
          <w:p w14:paraId="11E04049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3" w:type="pct"/>
          </w:tcPr>
          <w:p w14:paraId="630EE80A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7A5242B1" w14:textId="77777777" w:rsidTr="00CA1E33">
        <w:tc>
          <w:tcPr>
            <w:tcW w:w="337" w:type="pct"/>
          </w:tcPr>
          <w:p w14:paraId="73F4292E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rFonts w:hint="eastAsia"/>
                <w:lang w:val="x-none"/>
              </w:rPr>
            </w:pPr>
          </w:p>
        </w:tc>
        <w:tc>
          <w:tcPr>
            <w:tcW w:w="1696" w:type="pct"/>
          </w:tcPr>
          <w:p w14:paraId="78DCD28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A8578F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D7E28D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BF1B82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4" w:type="pct"/>
          </w:tcPr>
          <w:p w14:paraId="3332169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3" w:type="pct"/>
          </w:tcPr>
          <w:p w14:paraId="239A87A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029DCAB4" w14:textId="77777777" w:rsidTr="00CA1E33">
        <w:tc>
          <w:tcPr>
            <w:tcW w:w="337" w:type="pct"/>
          </w:tcPr>
          <w:p w14:paraId="40D56F45" w14:textId="77777777" w:rsidR="007603E4" w:rsidRPr="00861C0F" w:rsidRDefault="007603E4" w:rsidP="007603E4">
            <w:pPr>
              <w:numPr>
                <w:ilvl w:val="0"/>
                <w:numId w:val="25"/>
              </w:numPr>
              <w:rPr>
                <w:rFonts w:hint="eastAsia"/>
                <w:lang w:val="x-none"/>
              </w:rPr>
            </w:pPr>
          </w:p>
        </w:tc>
        <w:tc>
          <w:tcPr>
            <w:tcW w:w="1696" w:type="pct"/>
          </w:tcPr>
          <w:p w14:paraId="571A845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F546C2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4C6E16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CC0F05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4" w:type="pct"/>
          </w:tcPr>
          <w:p w14:paraId="40D16351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483" w:type="pct"/>
          </w:tcPr>
          <w:p w14:paraId="3BDC044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7A760EDD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40" w:name="_Toc497233167"/>
      <w:bookmarkStart w:id="41" w:name="_Toc168176511"/>
      <w:proofErr w:type="spellStart"/>
      <w:r>
        <w:rPr>
          <w:rFonts w:ascii="Times New Roman" w:hint="eastAsia"/>
          <w:sz w:val="30"/>
          <w:szCs w:val="30"/>
          <w:lang w:eastAsia="zh-CN"/>
        </w:rPr>
        <w:t>JUnit</w:t>
      </w:r>
      <w:r>
        <w:rPr>
          <w:rFonts w:ascii="Times New Roman" w:hint="eastAsia"/>
          <w:sz w:val="30"/>
          <w:szCs w:val="30"/>
          <w:lang w:eastAsia="zh-CN"/>
        </w:rPr>
        <w:t>测试代码</w:t>
      </w:r>
      <w:bookmarkEnd w:id="40"/>
      <w:bookmarkEnd w:id="41"/>
      <w:proofErr w:type="spellEnd"/>
    </w:p>
    <w:p w14:paraId="1E252C53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针对</w:t>
      </w:r>
      <w:r>
        <w:rPr>
          <w:lang w:val="x-none"/>
        </w:rPr>
        <w:t>6</w:t>
      </w:r>
      <w:r>
        <w:rPr>
          <w:rFonts w:hint="eastAsia"/>
          <w:lang w:val="x-none"/>
        </w:rPr>
        <w:t>.5</w:t>
      </w:r>
      <w:r>
        <w:rPr>
          <w:rFonts w:hint="eastAsia"/>
          <w:lang w:val="x-none"/>
        </w:rPr>
        <w:t>中的每一个用例，把其测试代码粘贴如下，代码必须是完整的。</w:t>
      </w:r>
    </w:p>
    <w:p w14:paraId="13223642" w14:textId="77777777" w:rsidR="007603E4" w:rsidRPr="005978DE" w:rsidRDefault="007603E4" w:rsidP="007603E4">
      <w:pPr>
        <w:rPr>
          <w:rFonts w:hint="eastAsia"/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6922"/>
      </w:tblGrid>
      <w:tr w:rsidR="007603E4" w:rsidRPr="00861C0F" w14:paraId="60473EFA" w14:textId="77777777" w:rsidTr="00CA1E33">
        <w:tc>
          <w:tcPr>
            <w:tcW w:w="396" w:type="pct"/>
          </w:tcPr>
          <w:p w14:paraId="22884E1B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62292A43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jUnit</w:t>
            </w:r>
            <w:r>
              <w:rPr>
                <w:rFonts w:hint="eastAsia"/>
                <w:lang w:val="x-none"/>
              </w:rPr>
              <w:t>测试代码</w:t>
            </w:r>
            <w:proofErr w:type="spellEnd"/>
          </w:p>
        </w:tc>
      </w:tr>
      <w:tr w:rsidR="007603E4" w:rsidRPr="00861C0F" w14:paraId="61BF6DC0" w14:textId="77777777" w:rsidTr="00CA1E33">
        <w:tc>
          <w:tcPr>
            <w:tcW w:w="396" w:type="pct"/>
          </w:tcPr>
          <w:p w14:paraId="2847F994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6C3E66C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0FA9D9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97D737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CC3777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1CBFFC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A1F6701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374B9541" w14:textId="77777777" w:rsidTr="00CA1E33">
        <w:tc>
          <w:tcPr>
            <w:tcW w:w="396" w:type="pct"/>
          </w:tcPr>
          <w:p w14:paraId="07E2372B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0C6B2CF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6A99A8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3995AB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D3946F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964459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6CDFC0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1A725F82" w14:textId="77777777" w:rsidTr="00CA1E33">
        <w:tc>
          <w:tcPr>
            <w:tcW w:w="396" w:type="pct"/>
          </w:tcPr>
          <w:p w14:paraId="69A9B53A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2E9A716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5FC3AA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862FD25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896649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C9E8B4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9526ED2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14:paraId="1D03DDE2" w14:textId="77777777" w:rsidTr="00CA1E33">
        <w:tc>
          <w:tcPr>
            <w:tcW w:w="396" w:type="pct"/>
          </w:tcPr>
          <w:p w14:paraId="30C6C350" w14:textId="77777777" w:rsidR="007603E4" w:rsidRPr="00861C0F" w:rsidRDefault="007603E4" w:rsidP="007603E4">
            <w:pPr>
              <w:numPr>
                <w:ilvl w:val="0"/>
                <w:numId w:val="27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543F99A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6F72B82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34CF3C3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A30825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20613C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E32C6D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3863F986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42" w:name="_Toc497233168"/>
      <w:bookmarkStart w:id="43" w:name="_Toc168176512"/>
      <w:proofErr w:type="spellStart"/>
      <w:r>
        <w:rPr>
          <w:rFonts w:ascii="Times New Roman" w:hint="eastAsia"/>
          <w:sz w:val="30"/>
          <w:szCs w:val="30"/>
          <w:lang w:eastAsia="zh-CN"/>
        </w:rPr>
        <w:lastRenderedPageBreak/>
        <w:t>JUnit</w:t>
      </w:r>
      <w:r>
        <w:rPr>
          <w:rFonts w:ascii="Times New Roman" w:hint="eastAsia"/>
          <w:sz w:val="30"/>
          <w:szCs w:val="30"/>
          <w:lang w:eastAsia="zh-CN"/>
        </w:rPr>
        <w:t>单元测试结果</w:t>
      </w:r>
      <w:bookmarkEnd w:id="42"/>
      <w:bookmarkEnd w:id="43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3470C42A" w14:textId="77777777" w:rsidTr="00CA1E33">
        <w:tc>
          <w:tcPr>
            <w:tcW w:w="396" w:type="pct"/>
          </w:tcPr>
          <w:p w14:paraId="6E685C06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349F43EC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747" w:type="pct"/>
            <w:vAlign w:val="center"/>
          </w:tcPr>
          <w:p w14:paraId="5CFD8462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861" w:type="pct"/>
            <w:vAlign w:val="center"/>
          </w:tcPr>
          <w:p w14:paraId="04CC80AB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D918C2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231E1606" w14:textId="77777777" w:rsidTr="00CA1E33">
        <w:tc>
          <w:tcPr>
            <w:tcW w:w="396" w:type="pct"/>
          </w:tcPr>
          <w:p w14:paraId="652240E5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6E206F86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D635BD1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17C64FBF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2DEE1EB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3E1A1E01" w14:textId="77777777" w:rsidTr="00CA1E33">
        <w:tc>
          <w:tcPr>
            <w:tcW w:w="396" w:type="pct"/>
          </w:tcPr>
          <w:p w14:paraId="543FA418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2887043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EBA51A1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2CDA738B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538F5E1B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05EEF161" w14:textId="77777777" w:rsidTr="00CA1E33">
        <w:tc>
          <w:tcPr>
            <w:tcW w:w="396" w:type="pct"/>
          </w:tcPr>
          <w:p w14:paraId="0AFDF14C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4B1E976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FA3E784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7DF5B89F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56B8ADC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033757DA" w14:textId="77777777" w:rsidTr="00CA1E33">
        <w:tc>
          <w:tcPr>
            <w:tcW w:w="396" w:type="pct"/>
          </w:tcPr>
          <w:p w14:paraId="3AAEBA0E" w14:textId="77777777" w:rsidR="007603E4" w:rsidRPr="00861C0F" w:rsidRDefault="007603E4" w:rsidP="007603E4">
            <w:pPr>
              <w:numPr>
                <w:ilvl w:val="0"/>
                <w:numId w:val="26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5C247E2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F099568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2DB5A9CC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2D3FCA0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7D31F4B9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44" w:name="_Toc497233169"/>
      <w:bookmarkStart w:id="45" w:name="_Toc168176513"/>
      <w:r>
        <w:rPr>
          <w:rFonts w:ascii="Times New Roman" w:hint="eastAsia"/>
          <w:sz w:val="30"/>
          <w:szCs w:val="30"/>
          <w:lang w:eastAsia="zh-CN"/>
        </w:rPr>
        <w:t>代码覆盖度分析</w:t>
      </w:r>
      <w:bookmarkEnd w:id="44"/>
      <w:bookmarkEnd w:id="45"/>
    </w:p>
    <w:p w14:paraId="008655B3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给出</w:t>
      </w:r>
      <w:proofErr w:type="spellStart"/>
      <w:r>
        <w:rPr>
          <w:rFonts w:hint="eastAsia"/>
          <w:lang w:val="x-none"/>
        </w:rPr>
        <w:t>EclEmma</w:t>
      </w:r>
      <w:r>
        <w:rPr>
          <w:rFonts w:hint="eastAsia"/>
          <w:lang w:val="x-none"/>
        </w:rPr>
        <w:t>或</w:t>
      </w:r>
      <w:r>
        <w:rPr>
          <w:rFonts w:hint="eastAsia"/>
          <w:lang w:val="x-none"/>
        </w:rPr>
        <w:t>IDE</w:t>
      </w:r>
      <w:r>
        <w:rPr>
          <w:rFonts w:hint="eastAsia"/>
          <w:lang w:val="x-none"/>
        </w:rPr>
        <w:t>自带工具的代码覆盖</w:t>
      </w:r>
      <w:proofErr w:type="gramStart"/>
      <w:r>
        <w:rPr>
          <w:rFonts w:hint="eastAsia"/>
          <w:lang w:val="x-none"/>
        </w:rPr>
        <w:t>度分析</w:t>
      </w:r>
      <w:proofErr w:type="gramEnd"/>
      <w:r>
        <w:rPr>
          <w:rFonts w:hint="eastAsia"/>
          <w:lang w:val="x-none"/>
        </w:rPr>
        <w:t>报告的截图</w:t>
      </w:r>
      <w:proofErr w:type="spellEnd"/>
      <w:r>
        <w:rPr>
          <w:rFonts w:hint="eastAsia"/>
          <w:lang w:val="x-none"/>
        </w:rPr>
        <w:t>。</w:t>
      </w:r>
    </w:p>
    <w:p w14:paraId="3C925B37" w14:textId="77777777" w:rsidR="007603E4" w:rsidRPr="00072CC9" w:rsidRDefault="007603E4" w:rsidP="007603E4">
      <w:pPr>
        <w:rPr>
          <w:rFonts w:hint="eastAsia"/>
          <w:lang w:val="x-none"/>
        </w:rPr>
      </w:pPr>
    </w:p>
    <w:p w14:paraId="55C226BF" w14:textId="77777777" w:rsidR="007603E4" w:rsidRDefault="007603E4" w:rsidP="007603E4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  <w:lang w:eastAsia="zh-CN"/>
        </w:rPr>
      </w:pPr>
      <w:bookmarkStart w:id="46" w:name="_Toc497233170"/>
      <w:bookmarkStart w:id="47" w:name="_Toc168176514"/>
      <w:r>
        <w:rPr>
          <w:rFonts w:ascii="Times New Roman" w:hint="eastAsia"/>
          <w:sz w:val="30"/>
          <w:szCs w:val="30"/>
          <w:lang w:eastAsia="zh-CN"/>
        </w:rPr>
        <w:t>未通过测试的原因分析及代码修改</w:t>
      </w:r>
      <w:bookmarkEnd w:id="46"/>
      <w:bookmarkEnd w:id="47"/>
    </w:p>
    <w:p w14:paraId="1455438F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分析自己的</w:t>
      </w:r>
      <w:r>
        <w:rPr>
          <w:rFonts w:hint="eastAsia"/>
          <w:lang w:val="x-none"/>
        </w:rPr>
        <w:t>Lab1</w:t>
      </w:r>
      <w:r>
        <w:rPr>
          <w:rFonts w:hint="eastAsia"/>
          <w:lang w:val="x-none"/>
        </w:rPr>
        <w:t>代码为何未通过</w:t>
      </w:r>
      <w:r>
        <w:rPr>
          <w:lang w:val="x-none"/>
        </w:rPr>
        <w:t>6</w:t>
      </w:r>
      <w:r>
        <w:rPr>
          <w:rFonts w:hint="eastAsia"/>
          <w:lang w:val="x-none"/>
        </w:rPr>
        <w:t>.</w:t>
      </w:r>
      <w:r>
        <w:rPr>
          <w:lang w:val="x-none"/>
        </w:rPr>
        <w:t>7</w:t>
      </w:r>
      <w:r>
        <w:rPr>
          <w:rFonts w:hint="eastAsia"/>
          <w:lang w:val="x-none"/>
        </w:rPr>
        <w:t>节表格中某些测试用例的原因，并通过修改代码消除此类</w:t>
      </w:r>
      <w:proofErr w:type="spellStart"/>
      <w:r>
        <w:rPr>
          <w:rFonts w:hint="eastAsia"/>
          <w:lang w:val="x-none"/>
        </w:rPr>
        <w:t>BUG</w:t>
      </w:r>
      <w:r>
        <w:rPr>
          <w:rFonts w:hint="eastAsia"/>
          <w:lang w:val="x-none"/>
        </w:rPr>
        <w:t>。必要时给出修改后的代码</w:t>
      </w:r>
      <w:proofErr w:type="spellEnd"/>
      <w:r>
        <w:rPr>
          <w:rFonts w:hint="eastAsia"/>
          <w:lang w:val="x-none"/>
        </w:rPr>
        <w:t>。</w:t>
      </w:r>
    </w:p>
    <w:p w14:paraId="260D7415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若</w:t>
      </w:r>
      <w:r>
        <w:rPr>
          <w:lang w:val="x-none"/>
        </w:rPr>
        <w:t>6</w:t>
      </w:r>
      <w:r>
        <w:rPr>
          <w:rFonts w:hint="eastAsia"/>
          <w:lang w:val="x-none"/>
        </w:rPr>
        <w:t>.7</w:t>
      </w:r>
      <w:r>
        <w:rPr>
          <w:rFonts w:hint="eastAsia"/>
          <w:lang w:val="x-none"/>
        </w:rPr>
        <w:t>节表格中没有未通过的测试用例，本节可空。</w:t>
      </w:r>
    </w:p>
    <w:p w14:paraId="6D2B06C5" w14:textId="77777777" w:rsidR="007603E4" w:rsidRDefault="007603E4" w:rsidP="007603E4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修改代码之后，请重新填写下表，保证所有测试用例都能通过测试。</w:t>
      </w:r>
    </w:p>
    <w:p w14:paraId="26AF95CD" w14:textId="77777777" w:rsidR="007603E4" w:rsidRPr="007E605D" w:rsidRDefault="007603E4" w:rsidP="007603E4">
      <w:pPr>
        <w:rPr>
          <w:rFonts w:hint="eastAsia"/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312"/>
        <w:gridCol w:w="2899"/>
        <w:gridCol w:w="1429"/>
      </w:tblGrid>
      <w:tr w:rsidR="007603E4" w14:paraId="51C85B2D" w14:textId="77777777" w:rsidTr="00CA1E33">
        <w:tc>
          <w:tcPr>
            <w:tcW w:w="396" w:type="pct"/>
          </w:tcPr>
          <w:p w14:paraId="3912920B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测试用例编号</w:t>
            </w:r>
          </w:p>
        </w:tc>
        <w:tc>
          <w:tcPr>
            <w:tcW w:w="1996" w:type="pct"/>
            <w:vAlign w:val="center"/>
          </w:tcPr>
          <w:p w14:paraId="18798F28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747" w:type="pct"/>
            <w:vAlign w:val="center"/>
          </w:tcPr>
          <w:p w14:paraId="0A75BF3C" w14:textId="77777777" w:rsidR="007603E4" w:rsidRPr="00861C0F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861" w:type="pct"/>
            <w:vAlign w:val="center"/>
          </w:tcPr>
          <w:p w14:paraId="62362222" w14:textId="77777777" w:rsidR="007603E4" w:rsidRDefault="007603E4" w:rsidP="00CA1E33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是否通过测试，</w:t>
            </w:r>
            <w:r w:rsidRPr="00B95F86">
              <w:rPr>
                <w:rFonts w:hint="eastAsia"/>
                <w:color w:val="FF0000"/>
                <w:lang w:val="x-none"/>
              </w:rPr>
              <w:t>请给出屏幕截图</w:t>
            </w:r>
          </w:p>
        </w:tc>
      </w:tr>
      <w:tr w:rsidR="007603E4" w:rsidRPr="00861C0F" w14:paraId="5001C993" w14:textId="77777777" w:rsidTr="00CA1E33">
        <w:tc>
          <w:tcPr>
            <w:tcW w:w="396" w:type="pct"/>
          </w:tcPr>
          <w:p w14:paraId="0E5EAB9C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60EA467A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169EA91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FCA7B80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75F0BFA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FF567EC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74A0A51E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51EB6EAD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2952188A" w14:textId="77777777" w:rsidTr="00CA1E33">
        <w:tc>
          <w:tcPr>
            <w:tcW w:w="396" w:type="pct"/>
          </w:tcPr>
          <w:p w14:paraId="6F9EE75D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3E1EC841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DF54DFD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6BDBDBA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82441BE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61FAE03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7077FDFC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4657973F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4F029CD3" w14:textId="77777777" w:rsidTr="00CA1E33">
        <w:tc>
          <w:tcPr>
            <w:tcW w:w="396" w:type="pct"/>
          </w:tcPr>
          <w:p w14:paraId="4D843901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648BB127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E18248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F3EE09B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0A3B7AAC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26DDBC3A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238AC933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1E5571FC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  <w:tr w:rsidR="007603E4" w:rsidRPr="00861C0F" w14:paraId="6D15FFDF" w14:textId="77777777" w:rsidTr="00CA1E33">
        <w:tc>
          <w:tcPr>
            <w:tcW w:w="396" w:type="pct"/>
          </w:tcPr>
          <w:p w14:paraId="3247210C" w14:textId="77777777" w:rsidR="007603E4" w:rsidRPr="00861C0F" w:rsidRDefault="007603E4" w:rsidP="007603E4">
            <w:pPr>
              <w:numPr>
                <w:ilvl w:val="0"/>
                <w:numId w:val="28"/>
              </w:numPr>
              <w:rPr>
                <w:rFonts w:hint="eastAsia"/>
                <w:lang w:val="x-none"/>
              </w:rPr>
            </w:pPr>
          </w:p>
        </w:tc>
        <w:tc>
          <w:tcPr>
            <w:tcW w:w="1996" w:type="pct"/>
          </w:tcPr>
          <w:p w14:paraId="6DCB8D64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4FC32D6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4A36F8CF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39F3F876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  <w:p w14:paraId="5F8FA9D9" w14:textId="77777777" w:rsidR="007603E4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1747" w:type="pct"/>
          </w:tcPr>
          <w:p w14:paraId="2573C1A6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  <w:tc>
          <w:tcPr>
            <w:tcW w:w="861" w:type="pct"/>
          </w:tcPr>
          <w:p w14:paraId="64D8D2A5" w14:textId="77777777" w:rsidR="007603E4" w:rsidRPr="00861C0F" w:rsidRDefault="007603E4" w:rsidP="00CA1E33">
            <w:pPr>
              <w:rPr>
                <w:rFonts w:hint="eastAsia"/>
                <w:lang w:val="x-none"/>
              </w:rPr>
            </w:pPr>
          </w:p>
        </w:tc>
      </w:tr>
    </w:tbl>
    <w:p w14:paraId="0005F87D" w14:textId="77777777" w:rsidR="00AD0CA3" w:rsidRDefault="00AD0CA3" w:rsidP="00AD0CA3">
      <w:bookmarkStart w:id="48" w:name="_Toc168176515"/>
    </w:p>
    <w:p w14:paraId="001A8B3C" w14:textId="77777777" w:rsidR="00AD0CA3" w:rsidRPr="00AD0CA3" w:rsidRDefault="00AD0CA3" w:rsidP="00AD0CA3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proofErr w:type="spellStart"/>
      <w:r>
        <w:rPr>
          <w:rFonts w:ascii="Times New Roman" w:hint="eastAsia"/>
          <w:sz w:val="30"/>
          <w:szCs w:val="30"/>
          <w:lang w:eastAsia="zh-CN"/>
        </w:rPr>
        <w:t>Git</w:t>
      </w:r>
      <w:r>
        <w:rPr>
          <w:rFonts w:ascii="Times New Roman" w:hint="eastAsia"/>
          <w:sz w:val="30"/>
          <w:szCs w:val="30"/>
          <w:lang w:eastAsia="zh-CN"/>
        </w:rPr>
        <w:t>操作记录</w:t>
      </w:r>
      <w:proofErr w:type="spellEnd"/>
    </w:p>
    <w:p w14:paraId="155C3CA4" w14:textId="77777777" w:rsidR="00AD0CA3" w:rsidRDefault="00AD0CA3" w:rsidP="00AD0CA3">
      <w:pPr>
        <w:ind w:left="420"/>
        <w:rPr>
          <w:lang w:val="x-none"/>
        </w:rPr>
      </w:pPr>
      <w:r>
        <w:rPr>
          <w:rFonts w:hint="eastAsia"/>
          <w:lang w:val="x-none"/>
        </w:rPr>
        <w:t>给出本地创建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w</w:t>
      </w:r>
      <w:r>
        <w:rPr>
          <w:rFonts w:hint="eastAsia"/>
          <w:lang w:val="x-none"/>
        </w:rPr>
        <w:t>分支，以及推送到</w:t>
      </w:r>
      <w:proofErr w:type="spellStart"/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；</w:t>
      </w:r>
    </w:p>
    <w:p w14:paraId="0E8F176C" w14:textId="77777777" w:rsidR="00AD0CA3" w:rsidRPr="00AD0CA3" w:rsidRDefault="00AD0CA3" w:rsidP="00AD0CA3">
      <w:pPr>
        <w:ind w:left="420"/>
        <w:rPr>
          <w:rFonts w:hint="eastAsia"/>
          <w:lang w:val="x-none"/>
        </w:rPr>
      </w:pPr>
      <w:r>
        <w:rPr>
          <w:rFonts w:hint="eastAsia"/>
          <w:lang w:val="x-none"/>
        </w:rPr>
        <w:t>给出本地合并</w:t>
      </w:r>
      <w:r>
        <w:rPr>
          <w:rFonts w:hint="eastAsia"/>
          <w:lang w:val="x-none"/>
        </w:rPr>
        <w:t>Lab</w:t>
      </w:r>
      <w:r>
        <w:rPr>
          <w:lang w:val="x-none"/>
        </w:rPr>
        <w:t>3</w:t>
      </w:r>
      <w:r>
        <w:rPr>
          <w:rFonts w:hint="eastAsia"/>
          <w:lang w:val="x-none"/>
        </w:rPr>
        <w:t>w</w:t>
      </w:r>
      <w:r>
        <w:rPr>
          <w:rFonts w:hint="eastAsia"/>
          <w:lang w:val="x-none"/>
        </w:rPr>
        <w:t>分支到</w:t>
      </w:r>
      <w:proofErr w:type="spellStart"/>
      <w:r>
        <w:rPr>
          <w:rFonts w:hint="eastAsia"/>
          <w:lang w:val="x-none"/>
        </w:rPr>
        <w:t>master</w:t>
      </w:r>
      <w:r>
        <w:rPr>
          <w:rFonts w:hint="eastAsia"/>
          <w:lang w:val="x-none"/>
        </w:rPr>
        <w:t>分支，以及推送到</w:t>
      </w:r>
      <w:r>
        <w:rPr>
          <w:rFonts w:hint="eastAsia"/>
          <w:lang w:val="x-none"/>
        </w:rPr>
        <w:t>Github</w:t>
      </w:r>
      <w:r>
        <w:rPr>
          <w:rFonts w:hint="eastAsia"/>
          <w:lang w:val="x-none"/>
        </w:rPr>
        <w:t>上操作命令的截图</w:t>
      </w:r>
      <w:proofErr w:type="spellEnd"/>
      <w:r>
        <w:rPr>
          <w:rFonts w:hint="eastAsia"/>
          <w:lang w:val="x-none"/>
        </w:rPr>
        <w:t>。</w:t>
      </w:r>
    </w:p>
    <w:p w14:paraId="22823DEB" w14:textId="77777777" w:rsidR="00C62E81" w:rsidRDefault="008F3C06" w:rsidP="00AD0CA3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计划与实际进度</w:t>
      </w:r>
      <w:bookmarkEnd w:id="13"/>
      <w:bookmarkEnd w:id="48"/>
    </w:p>
    <w:tbl>
      <w:tblPr>
        <w:tblW w:w="52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259"/>
        <w:gridCol w:w="2348"/>
        <w:gridCol w:w="3083"/>
      </w:tblGrid>
      <w:tr w:rsidR="00C62E81" w:rsidRPr="00861C0F" w14:paraId="216DDE53" w14:textId="77777777" w:rsidTr="00B33270">
        <w:tc>
          <w:tcPr>
            <w:tcW w:w="608" w:type="pct"/>
          </w:tcPr>
          <w:p w14:paraId="798E286E" w14:textId="77777777" w:rsidR="00C62E81" w:rsidRPr="00861C0F" w:rsidRDefault="00C62E81" w:rsidP="00B33270">
            <w:pPr>
              <w:jc w:val="center"/>
              <w:rPr>
                <w:rFonts w:hint="eastAsia"/>
                <w:lang w:val="x-none"/>
              </w:rPr>
            </w:pPr>
            <w:r w:rsidRPr="00861C0F">
              <w:rPr>
                <w:rFonts w:hint="eastAsia"/>
                <w:lang w:val="x-none"/>
              </w:rPr>
              <w:t>任务</w:t>
            </w:r>
            <w:r w:rsidR="006C7ED2">
              <w:rPr>
                <w:rFonts w:hint="eastAsia"/>
                <w:lang w:val="x-none"/>
              </w:rPr>
              <w:t>名称</w:t>
            </w:r>
          </w:p>
        </w:tc>
        <w:tc>
          <w:tcPr>
            <w:tcW w:w="1290" w:type="pct"/>
          </w:tcPr>
          <w:p w14:paraId="5DB201FD" w14:textId="77777777" w:rsidR="00C62E81" w:rsidRPr="00861C0F" w:rsidRDefault="00C62E81" w:rsidP="00B33270">
            <w:pPr>
              <w:jc w:val="center"/>
              <w:rPr>
                <w:rFonts w:hint="eastAsia"/>
                <w:lang w:val="x-none"/>
              </w:rPr>
            </w:pPr>
            <w:r w:rsidRPr="00861C0F">
              <w:rPr>
                <w:rFonts w:hint="eastAsia"/>
                <w:lang w:val="x-none"/>
              </w:rPr>
              <w:t>计划时间长度（分钟）</w:t>
            </w:r>
          </w:p>
        </w:tc>
        <w:tc>
          <w:tcPr>
            <w:tcW w:w="1341" w:type="pct"/>
          </w:tcPr>
          <w:p w14:paraId="110334D5" w14:textId="77777777" w:rsidR="00C62E81" w:rsidRPr="00861C0F" w:rsidRDefault="00C62E81" w:rsidP="00B33270">
            <w:pPr>
              <w:jc w:val="center"/>
              <w:rPr>
                <w:rFonts w:hint="eastAsia"/>
                <w:lang w:val="x-none"/>
              </w:rPr>
            </w:pPr>
            <w:r w:rsidRPr="00861C0F">
              <w:rPr>
                <w:rFonts w:hint="eastAsia"/>
                <w:lang w:val="x-none"/>
              </w:rPr>
              <w:t>实际耗费时间（分钟）</w:t>
            </w:r>
          </w:p>
        </w:tc>
        <w:tc>
          <w:tcPr>
            <w:tcW w:w="1761" w:type="pct"/>
          </w:tcPr>
          <w:p w14:paraId="430E94C3" w14:textId="77777777" w:rsidR="00C62E81" w:rsidRPr="00861C0F" w:rsidRDefault="00C62E81" w:rsidP="00B33270">
            <w:pPr>
              <w:jc w:val="center"/>
              <w:rPr>
                <w:rFonts w:hint="eastAsia"/>
                <w:lang w:val="x-none"/>
              </w:rPr>
            </w:pPr>
            <w:r w:rsidRPr="00861C0F">
              <w:rPr>
                <w:rFonts w:hint="eastAsia"/>
                <w:lang w:val="x-none"/>
              </w:rPr>
              <w:t>提前或延期的原因分析</w:t>
            </w:r>
          </w:p>
        </w:tc>
      </w:tr>
      <w:tr w:rsidR="00C62E81" w:rsidRPr="00861C0F" w14:paraId="6AB6248C" w14:textId="77777777" w:rsidTr="00B33270">
        <w:tc>
          <w:tcPr>
            <w:tcW w:w="608" w:type="pct"/>
          </w:tcPr>
          <w:p w14:paraId="0EF6D5B2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290" w:type="pct"/>
          </w:tcPr>
          <w:p w14:paraId="2E70C257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341" w:type="pct"/>
          </w:tcPr>
          <w:p w14:paraId="36DC51AE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761" w:type="pct"/>
          </w:tcPr>
          <w:p w14:paraId="3D366464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</w:tr>
      <w:tr w:rsidR="00C62E81" w:rsidRPr="00861C0F" w14:paraId="4D3CF8D4" w14:textId="77777777" w:rsidTr="00B33270">
        <w:tc>
          <w:tcPr>
            <w:tcW w:w="608" w:type="pct"/>
          </w:tcPr>
          <w:p w14:paraId="68A4EEFD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290" w:type="pct"/>
          </w:tcPr>
          <w:p w14:paraId="1A7161D7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341" w:type="pct"/>
          </w:tcPr>
          <w:p w14:paraId="0AC3273C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761" w:type="pct"/>
          </w:tcPr>
          <w:p w14:paraId="7BC4F020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</w:tr>
      <w:tr w:rsidR="00C62E81" w:rsidRPr="00861C0F" w14:paraId="5C7F2B61" w14:textId="77777777" w:rsidTr="00B33270">
        <w:tc>
          <w:tcPr>
            <w:tcW w:w="608" w:type="pct"/>
          </w:tcPr>
          <w:p w14:paraId="3722CAF0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290" w:type="pct"/>
          </w:tcPr>
          <w:p w14:paraId="4CD01E92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341" w:type="pct"/>
          </w:tcPr>
          <w:p w14:paraId="6731A885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  <w:tc>
          <w:tcPr>
            <w:tcW w:w="1761" w:type="pct"/>
          </w:tcPr>
          <w:p w14:paraId="771ADC37" w14:textId="77777777" w:rsidR="00C62E81" w:rsidRPr="00861C0F" w:rsidRDefault="00C62E81" w:rsidP="00B33270">
            <w:pPr>
              <w:rPr>
                <w:rFonts w:hint="eastAsia"/>
                <w:lang w:val="x-none"/>
              </w:rPr>
            </w:pPr>
          </w:p>
        </w:tc>
      </w:tr>
    </w:tbl>
    <w:p w14:paraId="15B01CC1" w14:textId="77777777" w:rsidR="00AD0CA3" w:rsidRPr="00AD0CA3" w:rsidRDefault="00AD0CA3" w:rsidP="00AD0CA3">
      <w:pPr>
        <w:pStyle w:val="1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小结</w:t>
      </w:r>
    </w:p>
    <w:p w14:paraId="204BDCE6" w14:textId="77777777" w:rsidR="00AD0CA3" w:rsidRPr="00AD0CA3" w:rsidRDefault="00AD0CA3" w:rsidP="00AD0CA3">
      <w:pPr>
        <w:rPr>
          <w:rFonts w:hint="eastAsia"/>
          <w:lang w:val="x-none"/>
        </w:rPr>
      </w:pPr>
    </w:p>
    <w:p w14:paraId="196633A8" w14:textId="77777777" w:rsidR="00523D6F" w:rsidRPr="008F3C06" w:rsidRDefault="00523D6F" w:rsidP="00523D6F">
      <w:pPr>
        <w:rPr>
          <w:rFonts w:hint="eastAsia"/>
          <w:lang w:val="x-none"/>
        </w:rPr>
      </w:pPr>
    </w:p>
    <w:sectPr w:rsidR="00523D6F" w:rsidRPr="008F3C06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DDC2" w14:textId="77777777" w:rsidR="000604CE" w:rsidRDefault="000604CE">
      <w:r>
        <w:separator/>
      </w:r>
    </w:p>
  </w:endnote>
  <w:endnote w:type="continuationSeparator" w:id="0">
    <w:p w14:paraId="2C98FB03" w14:textId="77777777" w:rsidR="000604CE" w:rsidRDefault="0006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0DE8D" w14:textId="77777777" w:rsidR="00DA14B3" w:rsidRDefault="00DA14B3" w:rsidP="008B3182">
    <w:pPr>
      <w:pStyle w:val="ac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1F76874A" w14:textId="77777777" w:rsidR="00DA14B3" w:rsidRDefault="00DA14B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9D5D3" w14:textId="77777777" w:rsidR="008B3182" w:rsidRDefault="008B3182" w:rsidP="00D61324">
    <w:pPr>
      <w:pStyle w:val="ac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B38F7">
      <w:rPr>
        <w:rStyle w:val="a3"/>
        <w:noProof/>
      </w:rPr>
      <w:t>4</w:t>
    </w:r>
    <w:r>
      <w:rPr>
        <w:rStyle w:val="a3"/>
      </w:rPr>
      <w:fldChar w:fldCharType="end"/>
    </w:r>
  </w:p>
  <w:p w14:paraId="5BECE900" w14:textId="5607C932" w:rsidR="00DA14B3" w:rsidRDefault="009E2BF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ADF04A" wp14:editId="5D3F07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149705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81107" w14:textId="77777777" w:rsidR="00DA14B3" w:rsidRDefault="00DA14B3">
                          <w:pPr>
                            <w:pStyle w:val="ac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DF04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02E81107" w14:textId="77777777" w:rsidR="00DA14B3" w:rsidRDefault="00DA14B3">
                    <w:pPr>
                      <w:pStyle w:val="ac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19C36" w14:textId="77777777" w:rsidR="000604CE" w:rsidRDefault="000604CE">
      <w:r>
        <w:separator/>
      </w:r>
    </w:p>
  </w:footnote>
  <w:footnote w:type="continuationSeparator" w:id="0">
    <w:p w14:paraId="138A39DC" w14:textId="77777777" w:rsidR="000604CE" w:rsidRDefault="00060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0A67B" w14:textId="77777777" w:rsidR="00DA14B3" w:rsidRDefault="00DA14B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3880C" w14:textId="77777777" w:rsidR="00DA14B3" w:rsidRPr="00491356" w:rsidRDefault="00DA14B3">
    <w:pPr>
      <w:pStyle w:val="a5"/>
      <w:pBdr>
        <w:bottom w:val="double" w:sz="4" w:space="1" w:color="auto"/>
      </w:pBdr>
      <w:rPr>
        <w:sz w:val="21"/>
        <w:szCs w:val="21"/>
        <w:lang w:eastAsia="zh-CN"/>
      </w:rPr>
    </w:pPr>
    <w:proofErr w:type="spellStart"/>
    <w:r>
      <w:rPr>
        <w:rFonts w:hint="eastAsia"/>
        <w:sz w:val="21"/>
        <w:szCs w:val="21"/>
      </w:rPr>
      <w:t>哈工大</w:t>
    </w:r>
    <w:r w:rsidR="003279D7">
      <w:rPr>
        <w:rFonts w:hint="eastAsia"/>
        <w:sz w:val="21"/>
        <w:szCs w:val="21"/>
        <w:lang w:eastAsia="zh-CN"/>
      </w:rPr>
      <w:t>计算学部</w:t>
    </w:r>
    <w:proofErr w:type="spellEnd"/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 w:rsidR="00491356">
      <w:rPr>
        <w:rFonts w:hint="eastAsia"/>
        <w:sz w:val="21"/>
        <w:szCs w:val="21"/>
      </w:rPr>
      <w:t>工程</w:t>
    </w:r>
    <w:r>
      <w:rPr>
        <w:rFonts w:hint="eastAsia"/>
        <w:sz w:val="21"/>
        <w:szCs w:val="21"/>
      </w:rPr>
      <w:t>》</w:t>
    </w:r>
    <w:r w:rsidR="00AB66D5">
      <w:rPr>
        <w:rFonts w:hint="eastAsia"/>
        <w:sz w:val="21"/>
        <w:szCs w:val="21"/>
        <w:lang w:eastAsia="zh-CN"/>
      </w:rPr>
      <w:t>实验</w:t>
    </w:r>
    <w:r w:rsidR="002B5964">
      <w:rPr>
        <w:rFonts w:hint="eastAsia"/>
        <w:sz w:val="21"/>
        <w:szCs w:val="21"/>
        <w:lang w:eastAsia="zh-CN"/>
      </w:rPr>
      <w:t>报告</w:t>
    </w:r>
    <w:proofErr w:type="spellEnd"/>
    <w:r>
      <w:rPr>
        <w:rFonts w:hint="eastAsia"/>
        <w:sz w:val="21"/>
        <w:szCs w:val="21"/>
      </w:rPr>
      <w:tab/>
    </w:r>
    <w:r w:rsidR="00491356">
      <w:rPr>
        <w:rFonts w:hint="eastAsia"/>
        <w:sz w:val="21"/>
        <w:szCs w:val="21"/>
      </w:rPr>
      <w:tab/>
    </w:r>
    <w:r w:rsidR="00D27D32">
      <w:rPr>
        <w:rFonts w:hint="eastAsia"/>
        <w:sz w:val="21"/>
        <w:szCs w:val="21"/>
        <w:lang w:eastAsia="zh-CN"/>
      </w:rPr>
      <w:t xml:space="preserve">Lab </w:t>
    </w:r>
    <w:r w:rsidR="003279D7">
      <w:rPr>
        <w:sz w:val="21"/>
        <w:szCs w:val="21"/>
        <w:lang w:eastAsia="zh-CN"/>
      </w:rPr>
      <w:t>3</w:t>
    </w:r>
    <w:r w:rsidR="00AB66D5">
      <w:rPr>
        <w:rFonts w:hint="eastAsia"/>
        <w:sz w:val="21"/>
        <w:szCs w:val="21"/>
        <w:lang w:eastAsia="zh-CN"/>
      </w:rPr>
      <w:t>：</w:t>
    </w:r>
    <w:r w:rsidR="00AB66D5" w:rsidRPr="00AB66D5">
      <w:rPr>
        <w:rFonts w:hint="eastAsia"/>
        <w:sz w:val="21"/>
        <w:szCs w:val="21"/>
        <w:lang w:eastAsia="zh-CN"/>
      </w:rPr>
      <w:t>代码评审与</w:t>
    </w:r>
    <w:r w:rsidR="003279D7">
      <w:rPr>
        <w:rFonts w:hint="eastAsia"/>
        <w:sz w:val="21"/>
        <w:szCs w:val="21"/>
        <w:lang w:eastAsia="zh-CN"/>
      </w:rPr>
      <w:t>单元测试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EF62C" w14:textId="77777777" w:rsidR="00DA14B3" w:rsidRDefault="00DA14B3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SimSun" w:eastAsia="SimSun" w:hAnsi="SimSun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SimSun" w:eastAsia="SimSun" w:hAnsi="SimSun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SimSun" w:hAnsi="SimSun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SimSun" w:hAnsi="SimSun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SimSun" w:hAnsi="SimSun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SimSun" w:hAnsi="SimSun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SimSun" w:hAnsi="SimSun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SimSun" w:hAnsi="SimSun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SimSun" w:hAnsi="SimSun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SimSun" w:hAnsi="SimSun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SimSun" w:hAnsi="SimSun" w:hint="default"/>
      </w:rPr>
    </w:lvl>
  </w:abstractNum>
  <w:abstractNum w:abstractNumId="14" w15:restartNumberingAfterBreak="0">
    <w:nsid w:val="00000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A3E71DD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28090A3F"/>
    <w:multiLevelType w:val="hybridMultilevel"/>
    <w:tmpl w:val="975E5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9C36103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723F9C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834A57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FF47F3"/>
    <w:multiLevelType w:val="hybridMultilevel"/>
    <w:tmpl w:val="EE48E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17E5955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0B0631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A81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F1956E0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6273B1"/>
    <w:multiLevelType w:val="hybridMultilevel"/>
    <w:tmpl w:val="26DC4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302A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50268392">
    <w:abstractNumId w:val="1"/>
  </w:num>
  <w:num w:numId="2" w16cid:durableId="2043240924">
    <w:abstractNumId w:val="14"/>
  </w:num>
  <w:num w:numId="3" w16cid:durableId="2138646116">
    <w:abstractNumId w:val="7"/>
  </w:num>
  <w:num w:numId="4" w16cid:durableId="2082558421">
    <w:abstractNumId w:val="4"/>
  </w:num>
  <w:num w:numId="5" w16cid:durableId="343168161">
    <w:abstractNumId w:val="0"/>
  </w:num>
  <w:num w:numId="6" w16cid:durableId="1499688249">
    <w:abstractNumId w:val="9"/>
  </w:num>
  <w:num w:numId="7" w16cid:durableId="1817262268">
    <w:abstractNumId w:val="8"/>
  </w:num>
  <w:num w:numId="8" w16cid:durableId="866143631">
    <w:abstractNumId w:val="10"/>
  </w:num>
  <w:num w:numId="9" w16cid:durableId="515775757">
    <w:abstractNumId w:val="12"/>
  </w:num>
  <w:num w:numId="10" w16cid:durableId="971325869">
    <w:abstractNumId w:val="3"/>
  </w:num>
  <w:num w:numId="11" w16cid:durableId="1410417965">
    <w:abstractNumId w:val="5"/>
  </w:num>
  <w:num w:numId="12" w16cid:durableId="475413431">
    <w:abstractNumId w:val="13"/>
  </w:num>
  <w:num w:numId="13" w16cid:durableId="294726718">
    <w:abstractNumId w:val="6"/>
  </w:num>
  <w:num w:numId="14" w16cid:durableId="56784953">
    <w:abstractNumId w:val="11"/>
  </w:num>
  <w:num w:numId="15" w16cid:durableId="2070835862">
    <w:abstractNumId w:val="2"/>
  </w:num>
  <w:num w:numId="16" w16cid:durableId="1178733976">
    <w:abstractNumId w:val="16"/>
  </w:num>
  <w:num w:numId="17" w16cid:durableId="911038236">
    <w:abstractNumId w:val="22"/>
  </w:num>
  <w:num w:numId="18" w16cid:durableId="371080586">
    <w:abstractNumId w:val="25"/>
  </w:num>
  <w:num w:numId="19" w16cid:durableId="622611058">
    <w:abstractNumId w:val="21"/>
  </w:num>
  <w:num w:numId="20" w16cid:durableId="1041440960">
    <w:abstractNumId w:val="17"/>
  </w:num>
  <w:num w:numId="21" w16cid:durableId="322708534">
    <w:abstractNumId w:val="27"/>
  </w:num>
  <w:num w:numId="22" w16cid:durableId="1430080760">
    <w:abstractNumId w:val="24"/>
  </w:num>
  <w:num w:numId="23" w16cid:durableId="2119904789">
    <w:abstractNumId w:val="18"/>
  </w:num>
  <w:num w:numId="24" w16cid:durableId="233901632">
    <w:abstractNumId w:val="23"/>
  </w:num>
  <w:num w:numId="25" w16cid:durableId="1548761432">
    <w:abstractNumId w:val="19"/>
  </w:num>
  <w:num w:numId="26" w16cid:durableId="768626961">
    <w:abstractNumId w:val="26"/>
  </w:num>
  <w:num w:numId="27" w16cid:durableId="1333415631">
    <w:abstractNumId w:val="15"/>
  </w:num>
  <w:num w:numId="28" w16cid:durableId="432818725">
    <w:abstractNumId w:val="20"/>
  </w:num>
  <w:num w:numId="29" w16cid:durableId="9122755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8C5"/>
    <w:rsid w:val="000227DF"/>
    <w:rsid w:val="00023471"/>
    <w:rsid w:val="00026F0D"/>
    <w:rsid w:val="00027096"/>
    <w:rsid w:val="000604CE"/>
    <w:rsid w:val="0006427A"/>
    <w:rsid w:val="00081B5F"/>
    <w:rsid w:val="000B44B8"/>
    <w:rsid w:val="000F6CAD"/>
    <w:rsid w:val="00100A26"/>
    <w:rsid w:val="001068B0"/>
    <w:rsid w:val="00167100"/>
    <w:rsid w:val="00183606"/>
    <w:rsid w:val="0019124A"/>
    <w:rsid w:val="001C36EE"/>
    <w:rsid w:val="001D5C17"/>
    <w:rsid w:val="001E224E"/>
    <w:rsid w:val="001E4AEB"/>
    <w:rsid w:val="001F16F7"/>
    <w:rsid w:val="00233DBB"/>
    <w:rsid w:val="002B5964"/>
    <w:rsid w:val="002B7104"/>
    <w:rsid w:val="002E1A98"/>
    <w:rsid w:val="002E2606"/>
    <w:rsid w:val="003279D7"/>
    <w:rsid w:val="003348CB"/>
    <w:rsid w:val="003351B2"/>
    <w:rsid w:val="0034509E"/>
    <w:rsid w:val="00362B87"/>
    <w:rsid w:val="0036393D"/>
    <w:rsid w:val="0036491C"/>
    <w:rsid w:val="003C4371"/>
    <w:rsid w:val="003D7375"/>
    <w:rsid w:val="00403A3C"/>
    <w:rsid w:val="004117E8"/>
    <w:rsid w:val="00415EA9"/>
    <w:rsid w:val="004207CF"/>
    <w:rsid w:val="00442BC7"/>
    <w:rsid w:val="00446F03"/>
    <w:rsid w:val="00491356"/>
    <w:rsid w:val="004D6C6C"/>
    <w:rsid w:val="004E5A55"/>
    <w:rsid w:val="004F0198"/>
    <w:rsid w:val="005124F2"/>
    <w:rsid w:val="00523D6F"/>
    <w:rsid w:val="005B31AD"/>
    <w:rsid w:val="005C0DEF"/>
    <w:rsid w:val="005D4314"/>
    <w:rsid w:val="006216F4"/>
    <w:rsid w:val="00624F5E"/>
    <w:rsid w:val="006278E5"/>
    <w:rsid w:val="0064175C"/>
    <w:rsid w:val="00670F23"/>
    <w:rsid w:val="00685769"/>
    <w:rsid w:val="00687B01"/>
    <w:rsid w:val="006B02F0"/>
    <w:rsid w:val="006C7ED2"/>
    <w:rsid w:val="006D41EB"/>
    <w:rsid w:val="006E1582"/>
    <w:rsid w:val="007264DE"/>
    <w:rsid w:val="00745DAC"/>
    <w:rsid w:val="007603E4"/>
    <w:rsid w:val="00785D41"/>
    <w:rsid w:val="007B032E"/>
    <w:rsid w:val="007B5466"/>
    <w:rsid w:val="007B5A43"/>
    <w:rsid w:val="007E4523"/>
    <w:rsid w:val="007E7B90"/>
    <w:rsid w:val="007E7FFD"/>
    <w:rsid w:val="007F5B9B"/>
    <w:rsid w:val="008676E8"/>
    <w:rsid w:val="00872EAA"/>
    <w:rsid w:val="00882579"/>
    <w:rsid w:val="00882E95"/>
    <w:rsid w:val="008B3182"/>
    <w:rsid w:val="008B796D"/>
    <w:rsid w:val="008F2C4D"/>
    <w:rsid w:val="008F3C06"/>
    <w:rsid w:val="00911C23"/>
    <w:rsid w:val="00934F33"/>
    <w:rsid w:val="009436A1"/>
    <w:rsid w:val="00943824"/>
    <w:rsid w:val="00946577"/>
    <w:rsid w:val="009664A8"/>
    <w:rsid w:val="00994809"/>
    <w:rsid w:val="009E0985"/>
    <w:rsid w:val="009E2BF2"/>
    <w:rsid w:val="009E3CFA"/>
    <w:rsid w:val="00A260EF"/>
    <w:rsid w:val="00A43A1D"/>
    <w:rsid w:val="00A446C6"/>
    <w:rsid w:val="00A510CF"/>
    <w:rsid w:val="00A61A43"/>
    <w:rsid w:val="00A72535"/>
    <w:rsid w:val="00A73CF9"/>
    <w:rsid w:val="00A85F0B"/>
    <w:rsid w:val="00AA5321"/>
    <w:rsid w:val="00AB5DD7"/>
    <w:rsid w:val="00AB66D5"/>
    <w:rsid w:val="00AD0CA3"/>
    <w:rsid w:val="00AE2350"/>
    <w:rsid w:val="00AF722F"/>
    <w:rsid w:val="00B07651"/>
    <w:rsid w:val="00B15FF3"/>
    <w:rsid w:val="00B33270"/>
    <w:rsid w:val="00B7034A"/>
    <w:rsid w:val="00BE6FBD"/>
    <w:rsid w:val="00C230D3"/>
    <w:rsid w:val="00C34F60"/>
    <w:rsid w:val="00C61A14"/>
    <w:rsid w:val="00C62E81"/>
    <w:rsid w:val="00C71BC1"/>
    <w:rsid w:val="00C90278"/>
    <w:rsid w:val="00C90930"/>
    <w:rsid w:val="00CA1E33"/>
    <w:rsid w:val="00CB6779"/>
    <w:rsid w:val="00CD1928"/>
    <w:rsid w:val="00CE7587"/>
    <w:rsid w:val="00D16383"/>
    <w:rsid w:val="00D27D32"/>
    <w:rsid w:val="00D41722"/>
    <w:rsid w:val="00D6043E"/>
    <w:rsid w:val="00D61324"/>
    <w:rsid w:val="00D73964"/>
    <w:rsid w:val="00D7533B"/>
    <w:rsid w:val="00D910F1"/>
    <w:rsid w:val="00DA14B3"/>
    <w:rsid w:val="00DA56DD"/>
    <w:rsid w:val="00DB1640"/>
    <w:rsid w:val="00DB38F7"/>
    <w:rsid w:val="00DD3BCD"/>
    <w:rsid w:val="00DD7BA3"/>
    <w:rsid w:val="00DF3D38"/>
    <w:rsid w:val="00E24CD6"/>
    <w:rsid w:val="00E33914"/>
    <w:rsid w:val="00E437CC"/>
    <w:rsid w:val="00E541B7"/>
    <w:rsid w:val="00E826AE"/>
    <w:rsid w:val="00E93452"/>
    <w:rsid w:val="00E97B8E"/>
    <w:rsid w:val="00EE13B0"/>
    <w:rsid w:val="00F25830"/>
    <w:rsid w:val="00F32353"/>
    <w:rsid w:val="00F32A1C"/>
    <w:rsid w:val="00F473A3"/>
    <w:rsid w:val="00F73AA6"/>
    <w:rsid w:val="00F8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CD8521"/>
  <w15:chartTrackingRefBased/>
  <w15:docId w15:val="{B6D26265-5371-4555-B51F-BEB2AF88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SimHei" w:hAnsi="Arial"/>
      <w:b/>
      <w:bCs/>
      <w:kern w:val="2"/>
      <w:sz w:val="32"/>
      <w:szCs w:val="32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customStyle="1" w:styleId="2Char0">
    <w:name w:val="正文首行缩进 2 Char"/>
    <w:link w:val="20"/>
    <w:rPr>
      <w:rFonts w:ascii="SimSun"/>
      <w:i/>
      <w:color w:val="0000FF"/>
      <w:kern w:val="2"/>
      <w:sz w:val="24"/>
    </w:rPr>
  </w:style>
  <w:style w:type="character" w:customStyle="1" w:styleId="Char0">
    <w:name w:val="正文文本缩进 Char"/>
    <w:link w:val="a6"/>
    <w:rPr>
      <w:kern w:val="2"/>
      <w:sz w:val="21"/>
      <w:szCs w:val="24"/>
    </w:rPr>
  </w:style>
  <w:style w:type="character" w:customStyle="1" w:styleId="2Char1">
    <w:name w:val="正文首行缩进 2 Char1"/>
    <w:basedOn w:val="Char0"/>
    <w:rPr>
      <w:kern w:val="2"/>
      <w:sz w:val="21"/>
      <w:szCs w:val="24"/>
    </w:rPr>
  </w:style>
  <w:style w:type="character" w:customStyle="1" w:styleId="Char1">
    <w:name w:val="正文文本 Char"/>
    <w:link w:val="a7"/>
    <w:rPr>
      <w:kern w:val="2"/>
      <w:sz w:val="22"/>
    </w:rPr>
  </w:style>
  <w:style w:type="character" w:customStyle="1" w:styleId="Char10">
    <w:name w:val="正文文本 Char1"/>
    <w:rPr>
      <w:kern w:val="2"/>
      <w:sz w:val="21"/>
      <w:szCs w:val="24"/>
    </w:rPr>
  </w:style>
  <w:style w:type="character" w:customStyle="1" w:styleId="Char2">
    <w:name w:val="正文首行缩进 Char"/>
    <w:link w:val="a8"/>
    <w:rPr>
      <w:kern w:val="2"/>
      <w:sz w:val="22"/>
    </w:rPr>
  </w:style>
  <w:style w:type="character" w:customStyle="1" w:styleId="Char11">
    <w:name w:val="正文首行缩进 Char1"/>
    <w:basedOn w:val="Char10"/>
    <w:rPr>
      <w:kern w:val="2"/>
      <w:sz w:val="21"/>
      <w:szCs w:val="24"/>
    </w:rPr>
  </w:style>
  <w:style w:type="character" w:customStyle="1" w:styleId="CharChar">
    <w:name w:val="原点第二行 Char Char"/>
    <w:link w:val="a9"/>
    <w:rPr>
      <w:kern w:val="2"/>
      <w:sz w:val="24"/>
    </w:rPr>
  </w:style>
  <w:style w:type="paragraph" w:styleId="a8">
    <w:name w:val="正文首行缩进"/>
    <w:basedOn w:val="a"/>
    <w:link w:val="Char2"/>
    <w:pPr>
      <w:ind w:firstLineChars="200" w:firstLine="498"/>
    </w:pPr>
    <w:rPr>
      <w:sz w:val="22"/>
      <w:szCs w:val="20"/>
      <w:lang w:val="x-none" w:eastAsia="x-none"/>
    </w:rPr>
  </w:style>
  <w:style w:type="paragraph" w:styleId="a6">
    <w:name w:val="Body Text Indent"/>
    <w:basedOn w:val="a"/>
    <w:link w:val="Char0"/>
    <w:pPr>
      <w:spacing w:after="120"/>
      <w:ind w:leftChars="200" w:left="420"/>
    </w:pPr>
    <w:rPr>
      <w:lang w:val="x-none" w:eastAsia="x-none"/>
    </w:rPr>
  </w:style>
  <w:style w:type="paragraph" w:styleId="40">
    <w:name w:val="目录 4"/>
    <w:basedOn w:val="a"/>
    <w:next w:val="a"/>
    <w:pPr>
      <w:ind w:leftChars="600" w:left="1260"/>
    </w:pPr>
  </w:style>
  <w:style w:type="paragraph" w:styleId="aa">
    <w:name w:val="index heading"/>
    <w:basedOn w:val="a"/>
    <w:next w:val="10"/>
    <w:rPr>
      <w:rFonts w:hint="eastAsia"/>
    </w:rPr>
  </w:style>
  <w:style w:type="paragraph" w:styleId="20">
    <w:name w:val="正文首行缩进 2"/>
    <w:basedOn w:val="a6"/>
    <w:link w:val="2Char0"/>
    <w:pPr>
      <w:spacing w:after="0" w:line="240" w:lineRule="atLeast"/>
      <w:ind w:leftChars="0"/>
    </w:pPr>
    <w:rPr>
      <w:rFonts w:ascii="SimSun"/>
      <w:i/>
      <w:color w:val="0000FF"/>
      <w:sz w:val="24"/>
      <w:szCs w:val="20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b">
    <w:name w:val="Document Map"/>
    <w:basedOn w:val="a"/>
    <w:pPr>
      <w:shd w:val="clear" w:color="auto" w:fill="000080"/>
    </w:pPr>
  </w:style>
  <w:style w:type="paragraph" w:styleId="21">
    <w:name w:val="目录 2"/>
    <w:basedOn w:val="a"/>
    <w:next w:val="a"/>
    <w:uiPriority w:val="39"/>
    <w:pPr>
      <w:ind w:leftChars="200" w:left="420"/>
    </w:pPr>
  </w:style>
  <w:style w:type="paragraph" w:styleId="10">
    <w:name w:val="index 1"/>
    <w:basedOn w:val="a"/>
    <w:next w:val="a"/>
  </w:style>
  <w:style w:type="paragraph" w:styleId="11">
    <w:name w:val="目录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30">
    <w:name w:val="目录 3"/>
    <w:basedOn w:val="a"/>
    <w:next w:val="a"/>
    <w:pPr>
      <w:ind w:leftChars="400" w:left="840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link w:val="Char1"/>
    <w:pPr>
      <w:spacing w:after="120"/>
    </w:pPr>
    <w:rPr>
      <w:sz w:val="22"/>
      <w:szCs w:val="20"/>
      <w:lang w:val="x-none" w:eastAsia="x-none"/>
    </w:rPr>
  </w:style>
  <w:style w:type="paragraph" w:customStyle="1" w:styleId="a9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2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d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1836</Words>
  <Characters>2671</Characters>
  <Application>Microsoft Office Word</Application>
  <DocSecurity>0</DocSecurity>
  <PresentationFormat/>
  <Lines>22</Lines>
  <Paragraphs>8</Paragraphs>
  <Slides>0</Slides>
  <Notes>0</Notes>
  <HiddenSlides>0</HiddenSlides>
  <MMClips>0</MMClips>
  <ScaleCrop>false</ScaleCrop>
  <Manager/>
  <Company>HIT-ICES</Company>
  <LinksUpToDate>false</LinksUpToDate>
  <CharactersWithSpaces>4499</CharactersWithSpaces>
  <SharedDoc>false</SharedDoc>
  <HLinks>
    <vt:vector size="162" baseType="variant"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_Toc168176516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_Toc168176515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_Toc168176514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_Toc168176513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_Toc168176512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_Toc168176511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_Toc168176510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_Toc168176509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_Toc168176508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_Toc168176507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_Toc168176506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_Toc168176505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_Toc168176504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_Toc168176503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_Toc168176502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_Toc168176501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_Toc168176500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_Toc168176499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_Toc168176498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_Toc168176497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_Toc168176496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_Toc168176495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_Toc168176494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_Toc168176493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_Toc168176492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_Toc168176491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_Toc168176490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Tian Chang</cp:lastModifiedBy>
  <cp:revision>2</cp:revision>
  <cp:lastPrinted>2008-09-02T05:16:00Z</cp:lastPrinted>
  <dcterms:created xsi:type="dcterms:W3CDTF">2025-05-21T02:10:00Z</dcterms:created>
  <dcterms:modified xsi:type="dcterms:W3CDTF">2025-05-21T02:10:00Z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